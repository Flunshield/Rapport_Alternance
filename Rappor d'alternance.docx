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2096" behindDoc="1" locked="0" layoutInCell="1" allowOverlap="1" wp14:anchorId="3CB29C7D" wp14:editId="21615196">
            <wp:simplePos x="0" y="0"/>
            <wp:positionH relativeFrom="page">
              <wp:posOffset>0</wp:posOffset>
            </wp:positionH>
            <wp:positionV relativeFrom="page">
              <wp:posOffset>-9525</wp:posOffset>
            </wp:positionV>
            <wp:extent cx="7553325" cy="6693535"/>
            <wp:effectExtent l="0" t="0" r="9525" b="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54144" behindDoc="1" locked="0" layoutInCell="1" allowOverlap="1" wp14:anchorId="404BCB16" wp14:editId="3A97BBD8">
                      <wp:simplePos x="0" y="0"/>
                      <wp:positionH relativeFrom="column">
                        <wp:posOffset>-61142</wp:posOffset>
                      </wp:positionH>
                      <wp:positionV relativeFrom="page">
                        <wp:posOffset>-2346960</wp:posOffset>
                      </wp:positionV>
                      <wp:extent cx="2992483" cy="8657111"/>
                      <wp:effectExtent l="0" t="0" r="0" b="0"/>
                      <wp:wrapNone/>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92483"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751DD" id="Rectangle 3" o:spid="_x0000_s1026" alt="&quot;&quot;" style="position:absolute;margin-left:-4.8pt;margin-top:-184.8pt;width:235.65pt;height:68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sidRPr="008B6B96">
                  <w:rPr>
                    <w:rStyle w:val="Sous-titreCar"/>
                    <w:bCs/>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55168" behindDoc="0" locked="0" layoutInCell="1" allowOverlap="1" wp14:anchorId="06AC6825" wp14:editId="2D83AC0E">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3120" behindDoc="1" locked="0" layoutInCell="1" allowOverlap="1" wp14:anchorId="442FF6C9" wp14:editId="6A0E2B20">
                <wp:simplePos x="0" y="0"/>
                <wp:positionH relativeFrom="column">
                  <wp:posOffset>-745490</wp:posOffset>
                </wp:positionH>
                <wp:positionV relativeFrom="page">
                  <wp:posOffset>6667500</wp:posOffset>
                </wp:positionV>
                <wp:extent cx="7760970" cy="4019550"/>
                <wp:effectExtent l="0" t="0" r="0"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66D00B" id="Rectangle 2" o:spid="_x0000_s1026" alt="&quot;&quot;"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41004495"/>
      <w:r>
        <w:rPr>
          <w:lang w:bidi="fr-FR"/>
        </w:rPr>
        <w:lastRenderedPageBreak/>
        <w:t>Remerciement</w:t>
      </w:r>
      <w:bookmarkEnd w:id="0"/>
    </w:p>
    <w:p w14:paraId="754DB28B" w14:textId="77777777" w:rsidR="00AB02A7" w:rsidRDefault="00AB02A7" w:rsidP="00BA76FD">
      <w:pPr>
        <w:spacing w:line="360" w:lineRule="auto"/>
      </w:pPr>
    </w:p>
    <w:p w14:paraId="19AC85B6" w14:textId="77777777" w:rsidR="008B6B96" w:rsidRPr="008B6B96" w:rsidRDefault="008B6B96" w:rsidP="008B6B96">
      <w:pPr>
        <w:pStyle w:val="Contenu"/>
        <w:spacing w:line="360" w:lineRule="auto"/>
        <w:ind w:firstLine="720"/>
        <w:rPr>
          <w:i/>
          <w:iCs/>
          <w:szCs w:val="24"/>
        </w:rPr>
      </w:pPr>
      <w:r w:rsidRPr="008B6B96">
        <w:rPr>
          <w:i/>
          <w:iCs/>
          <w:szCs w:val="24"/>
        </w:rPr>
        <w:t xml:space="preserve">Je tiens à exprimer ma plus profonde gratitude envers toutes les personnes qui ont joué un rôle déterminant dans la réussite de mon alternance. Tout d'abord, je souhaite adresser mes remerciements les plus sincères à mon tuteur de stage, M. DAUTRY Martin, dont la bienveillance et les précieux conseils ont été un moteur essentiel dans mon apprentissage. Sa </w:t>
      </w:r>
      <w:r w:rsidRPr="005D09E5">
        <w:rPr>
          <w:i/>
          <w:iCs/>
          <w:szCs w:val="24"/>
        </w:rPr>
        <w:t>disponibilité</w:t>
      </w:r>
      <w:r w:rsidRPr="008B6B96">
        <w:rPr>
          <w:i/>
          <w:iCs/>
          <w:szCs w:val="24"/>
        </w:rPr>
        <w:t xml:space="preserve"> et sa patience ont été d'une valeur inestimable tout au long de cette période.</w:t>
      </w:r>
    </w:p>
    <w:p w14:paraId="0A925AB5" w14:textId="77777777" w:rsidR="008B6B96" w:rsidRPr="008B6B96" w:rsidRDefault="008B6B96" w:rsidP="008B6B96">
      <w:pPr>
        <w:pStyle w:val="Contenu"/>
        <w:spacing w:line="360" w:lineRule="auto"/>
        <w:rPr>
          <w:i/>
          <w:iCs/>
          <w:szCs w:val="24"/>
        </w:rPr>
      </w:pPr>
    </w:p>
    <w:p w14:paraId="2BAE7F16" w14:textId="77777777" w:rsidR="008B6B96" w:rsidRPr="008B6B96" w:rsidRDefault="008B6B96" w:rsidP="008B6B96">
      <w:pPr>
        <w:pStyle w:val="Contenu"/>
        <w:spacing w:line="360" w:lineRule="auto"/>
        <w:ind w:firstLine="720"/>
        <w:rPr>
          <w:i/>
          <w:iCs/>
          <w:szCs w:val="24"/>
        </w:rPr>
      </w:pPr>
      <w:r w:rsidRPr="008B6B96">
        <w:rPr>
          <w:i/>
          <w:iCs/>
          <w:szCs w:val="24"/>
        </w:rPr>
        <w:t>Je tiens également à exprimer ma reconnaissance envers l'ensemble des employés de l'entreprise, qui m'ont accueilli chaleureusement et ont su m'offrir leur soutien et leur aide tout au long de cette aventure professionnelle. Une mention spéciale va à mes collègues M. BOCQUEZ Thomas et M. BRONNERT Edouard, dont l'implication et l'enseignement ont grandement contribué à mon épanouissement et à l'acquisition de compétences essentielles.</w:t>
      </w:r>
    </w:p>
    <w:p w14:paraId="604E44B5" w14:textId="77777777" w:rsidR="008B6B96" w:rsidRPr="008B6B96" w:rsidRDefault="008B6B96" w:rsidP="008B6B96">
      <w:pPr>
        <w:pStyle w:val="Contenu"/>
        <w:spacing w:line="360" w:lineRule="auto"/>
        <w:rPr>
          <w:i/>
          <w:iCs/>
          <w:szCs w:val="24"/>
        </w:rPr>
      </w:pPr>
    </w:p>
    <w:p w14:paraId="35AECC2A" w14:textId="77777777" w:rsidR="008B6B96" w:rsidRPr="008B6B96" w:rsidRDefault="008B6B96" w:rsidP="008B6B96">
      <w:pPr>
        <w:pStyle w:val="Contenu"/>
        <w:spacing w:line="360" w:lineRule="auto"/>
        <w:ind w:firstLine="720"/>
        <w:rPr>
          <w:i/>
          <w:iCs/>
          <w:szCs w:val="24"/>
        </w:rPr>
      </w:pPr>
      <w:r w:rsidRPr="008B6B96">
        <w:rPr>
          <w:i/>
          <w:iCs/>
          <w:szCs w:val="24"/>
        </w:rPr>
        <w:t>Un grand merci également à mon établissement d'enseignement pour m'avoir offert cette opportunité d'alternance et pour avoir soutenu mon parcours académique tout au long de cette expérience enrichissante.</w:t>
      </w:r>
    </w:p>
    <w:p w14:paraId="0DDB3D21" w14:textId="77777777" w:rsidR="008B6B96" w:rsidRPr="008B6B96" w:rsidRDefault="008B6B96" w:rsidP="008B6B96">
      <w:pPr>
        <w:pStyle w:val="Contenu"/>
        <w:spacing w:line="360" w:lineRule="auto"/>
        <w:rPr>
          <w:i/>
          <w:iCs/>
          <w:szCs w:val="24"/>
        </w:rPr>
      </w:pPr>
    </w:p>
    <w:p w14:paraId="2EC4D49C" w14:textId="77777777" w:rsidR="008B6B96" w:rsidRPr="008B6B96" w:rsidRDefault="008B6B96" w:rsidP="008B6B96">
      <w:pPr>
        <w:pStyle w:val="Contenu"/>
        <w:spacing w:line="360" w:lineRule="auto"/>
        <w:ind w:firstLine="720"/>
        <w:rPr>
          <w:i/>
          <w:iCs/>
          <w:szCs w:val="24"/>
        </w:rPr>
      </w:pPr>
      <w:r w:rsidRPr="008B6B96">
        <w:rPr>
          <w:i/>
          <w:iCs/>
          <w:szCs w:val="24"/>
        </w:rPr>
        <w:t>Enfin, je tiens à exprimer ma reconnaissance envers mes proches, famille et amis, pour leur soutien moral indéfectible et leurs encouragements tout au long de cette aventure. Leur présence a été une source de motivation inépuisable.</w:t>
      </w:r>
    </w:p>
    <w:p w14:paraId="501D324C" w14:textId="77777777" w:rsidR="008B6B96" w:rsidRPr="008B6B96" w:rsidRDefault="008B6B96" w:rsidP="008B6B96">
      <w:pPr>
        <w:pStyle w:val="Contenu"/>
        <w:spacing w:line="360" w:lineRule="auto"/>
        <w:rPr>
          <w:i/>
          <w:iCs/>
          <w:szCs w:val="24"/>
        </w:rPr>
      </w:pPr>
    </w:p>
    <w:p w14:paraId="40C77E79" w14:textId="2EDC04C1" w:rsidR="007E4DAA" w:rsidRPr="005D09E5" w:rsidRDefault="008B6B96" w:rsidP="005D09E5">
      <w:pPr>
        <w:pStyle w:val="Contenu"/>
        <w:spacing w:line="360" w:lineRule="auto"/>
        <w:ind w:firstLine="720"/>
        <w:rPr>
          <w:i/>
          <w:iCs/>
          <w:szCs w:val="24"/>
        </w:rPr>
      </w:pPr>
      <w:r w:rsidRPr="008B6B96">
        <w:rPr>
          <w:i/>
          <w:iCs/>
          <w:szCs w:val="24"/>
        </w:rPr>
        <w:t>Grâce à l'ensemble de ces personnes exceptionnelles, j'ai pu développer des compétences solides et acquérir des connaissances précieuses qui façonneront positivement mon avenir professionnel.</w:t>
      </w:r>
      <w:r w:rsidR="007E4DAA">
        <w:br w:type="page"/>
      </w:r>
    </w:p>
    <w:p w14:paraId="4760E92C" w14:textId="6AE3E39A" w:rsidR="007E4DAA" w:rsidRDefault="007E4DAA" w:rsidP="00BA76FD">
      <w:pPr>
        <w:pStyle w:val="Titre1"/>
        <w:jc w:val="center"/>
      </w:pPr>
      <w:bookmarkStart w:id="1" w:name="_Toc141004496"/>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0067F8AF" w14:textId="13F980B1" w:rsidR="005D09E5"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41004495" w:history="1">
            <w:r w:rsidR="005D09E5" w:rsidRPr="00F34137">
              <w:rPr>
                <w:rStyle w:val="Lienhypertexte"/>
                <w:noProof/>
                <w:lang w:bidi="fr-FR"/>
              </w:rPr>
              <w:t>Remerciement</w:t>
            </w:r>
            <w:r w:rsidR="005D09E5">
              <w:rPr>
                <w:noProof/>
                <w:webHidden/>
              </w:rPr>
              <w:tab/>
            </w:r>
            <w:r w:rsidR="005D09E5">
              <w:rPr>
                <w:noProof/>
                <w:webHidden/>
              </w:rPr>
              <w:fldChar w:fldCharType="begin"/>
            </w:r>
            <w:r w:rsidR="005D09E5">
              <w:rPr>
                <w:noProof/>
                <w:webHidden/>
              </w:rPr>
              <w:instrText xml:space="preserve"> PAGEREF _Toc141004495 \h </w:instrText>
            </w:r>
            <w:r w:rsidR="005D09E5">
              <w:rPr>
                <w:noProof/>
                <w:webHidden/>
              </w:rPr>
            </w:r>
            <w:r w:rsidR="005D09E5">
              <w:rPr>
                <w:noProof/>
                <w:webHidden/>
              </w:rPr>
              <w:fldChar w:fldCharType="separate"/>
            </w:r>
            <w:r w:rsidR="00444203">
              <w:rPr>
                <w:noProof/>
                <w:webHidden/>
              </w:rPr>
              <w:t>2</w:t>
            </w:r>
            <w:r w:rsidR="005D09E5">
              <w:rPr>
                <w:noProof/>
                <w:webHidden/>
              </w:rPr>
              <w:fldChar w:fldCharType="end"/>
            </w:r>
          </w:hyperlink>
        </w:p>
        <w:p w14:paraId="2FBBFD7C" w14:textId="69B697C9" w:rsidR="005D09E5" w:rsidRDefault="005D09E5">
          <w:pPr>
            <w:pStyle w:val="TM1"/>
            <w:tabs>
              <w:tab w:val="right" w:leader="dot" w:pos="10024"/>
            </w:tabs>
            <w:rPr>
              <w:b w:val="0"/>
              <w:noProof/>
              <w:color w:val="auto"/>
              <w:kern w:val="2"/>
              <w:sz w:val="22"/>
              <w:lang w:eastAsia="fr-FR"/>
              <w14:ligatures w14:val="standardContextual"/>
            </w:rPr>
          </w:pPr>
          <w:hyperlink w:anchor="_Toc141004496" w:history="1">
            <w:r w:rsidRPr="00F34137">
              <w:rPr>
                <w:rStyle w:val="Lienhypertexte"/>
                <w:noProof/>
              </w:rPr>
              <w:t>Sommaire</w:t>
            </w:r>
            <w:r>
              <w:rPr>
                <w:noProof/>
                <w:webHidden/>
              </w:rPr>
              <w:tab/>
            </w:r>
            <w:r>
              <w:rPr>
                <w:noProof/>
                <w:webHidden/>
              </w:rPr>
              <w:fldChar w:fldCharType="begin"/>
            </w:r>
            <w:r>
              <w:rPr>
                <w:noProof/>
                <w:webHidden/>
              </w:rPr>
              <w:instrText xml:space="preserve"> PAGEREF _Toc141004496 \h </w:instrText>
            </w:r>
            <w:r>
              <w:rPr>
                <w:noProof/>
                <w:webHidden/>
              </w:rPr>
            </w:r>
            <w:r>
              <w:rPr>
                <w:noProof/>
                <w:webHidden/>
              </w:rPr>
              <w:fldChar w:fldCharType="separate"/>
            </w:r>
            <w:r w:rsidR="00444203">
              <w:rPr>
                <w:noProof/>
                <w:webHidden/>
              </w:rPr>
              <w:t>3</w:t>
            </w:r>
            <w:r>
              <w:rPr>
                <w:noProof/>
                <w:webHidden/>
              </w:rPr>
              <w:fldChar w:fldCharType="end"/>
            </w:r>
          </w:hyperlink>
        </w:p>
        <w:p w14:paraId="59F84275" w14:textId="53CA3590" w:rsidR="005D09E5" w:rsidRDefault="005D09E5">
          <w:pPr>
            <w:pStyle w:val="TM1"/>
            <w:tabs>
              <w:tab w:val="right" w:leader="dot" w:pos="10024"/>
            </w:tabs>
            <w:rPr>
              <w:b w:val="0"/>
              <w:noProof/>
              <w:color w:val="auto"/>
              <w:kern w:val="2"/>
              <w:sz w:val="22"/>
              <w:lang w:eastAsia="fr-FR"/>
              <w14:ligatures w14:val="standardContextual"/>
            </w:rPr>
          </w:pPr>
          <w:hyperlink w:anchor="_Toc141004497" w:history="1">
            <w:r w:rsidRPr="00F34137">
              <w:rPr>
                <w:rStyle w:val="Lienhypertexte"/>
                <w:noProof/>
              </w:rPr>
              <w:t>Introduction</w:t>
            </w:r>
            <w:r>
              <w:rPr>
                <w:noProof/>
                <w:webHidden/>
              </w:rPr>
              <w:tab/>
            </w:r>
            <w:r>
              <w:rPr>
                <w:noProof/>
                <w:webHidden/>
              </w:rPr>
              <w:fldChar w:fldCharType="begin"/>
            </w:r>
            <w:r>
              <w:rPr>
                <w:noProof/>
                <w:webHidden/>
              </w:rPr>
              <w:instrText xml:space="preserve"> PAGEREF _Toc141004497 \h </w:instrText>
            </w:r>
            <w:r>
              <w:rPr>
                <w:noProof/>
                <w:webHidden/>
              </w:rPr>
            </w:r>
            <w:r>
              <w:rPr>
                <w:noProof/>
                <w:webHidden/>
              </w:rPr>
              <w:fldChar w:fldCharType="separate"/>
            </w:r>
            <w:r w:rsidR="00444203">
              <w:rPr>
                <w:noProof/>
                <w:webHidden/>
              </w:rPr>
              <w:t>5</w:t>
            </w:r>
            <w:r>
              <w:rPr>
                <w:noProof/>
                <w:webHidden/>
              </w:rPr>
              <w:fldChar w:fldCharType="end"/>
            </w:r>
          </w:hyperlink>
        </w:p>
        <w:p w14:paraId="241A6483" w14:textId="33E3B947" w:rsidR="005D09E5" w:rsidRDefault="005D09E5">
          <w:pPr>
            <w:pStyle w:val="TM1"/>
            <w:tabs>
              <w:tab w:val="right" w:leader="dot" w:pos="10024"/>
            </w:tabs>
            <w:rPr>
              <w:b w:val="0"/>
              <w:noProof/>
              <w:color w:val="auto"/>
              <w:kern w:val="2"/>
              <w:sz w:val="22"/>
              <w:lang w:eastAsia="fr-FR"/>
              <w14:ligatures w14:val="standardContextual"/>
            </w:rPr>
          </w:pPr>
          <w:hyperlink w:anchor="_Toc141004498" w:history="1">
            <w:r w:rsidRPr="00F34137">
              <w:rPr>
                <w:rStyle w:val="Lienhypertexte"/>
                <w:noProof/>
              </w:rPr>
              <w:t>Présentation de l’entreprise</w:t>
            </w:r>
            <w:r>
              <w:rPr>
                <w:noProof/>
                <w:webHidden/>
              </w:rPr>
              <w:tab/>
            </w:r>
            <w:r>
              <w:rPr>
                <w:noProof/>
                <w:webHidden/>
              </w:rPr>
              <w:fldChar w:fldCharType="begin"/>
            </w:r>
            <w:r>
              <w:rPr>
                <w:noProof/>
                <w:webHidden/>
              </w:rPr>
              <w:instrText xml:space="preserve"> PAGEREF _Toc141004498 \h </w:instrText>
            </w:r>
            <w:r>
              <w:rPr>
                <w:noProof/>
                <w:webHidden/>
              </w:rPr>
            </w:r>
            <w:r>
              <w:rPr>
                <w:noProof/>
                <w:webHidden/>
              </w:rPr>
              <w:fldChar w:fldCharType="separate"/>
            </w:r>
            <w:r w:rsidR="00444203">
              <w:rPr>
                <w:noProof/>
                <w:webHidden/>
              </w:rPr>
              <w:t>6</w:t>
            </w:r>
            <w:r>
              <w:rPr>
                <w:noProof/>
                <w:webHidden/>
              </w:rPr>
              <w:fldChar w:fldCharType="end"/>
            </w:r>
          </w:hyperlink>
        </w:p>
        <w:p w14:paraId="238EBF8C" w14:textId="506F471F" w:rsidR="005D09E5" w:rsidRDefault="005D09E5">
          <w:pPr>
            <w:pStyle w:val="TM2"/>
            <w:tabs>
              <w:tab w:val="right" w:leader="dot" w:pos="10024"/>
            </w:tabs>
            <w:rPr>
              <w:b w:val="0"/>
              <w:noProof/>
              <w:color w:val="auto"/>
              <w:kern w:val="2"/>
              <w:sz w:val="22"/>
              <w:lang w:eastAsia="fr-FR"/>
              <w14:ligatures w14:val="standardContextual"/>
            </w:rPr>
          </w:pPr>
          <w:hyperlink w:anchor="_Toc141004499" w:history="1">
            <w:r w:rsidRPr="00F34137">
              <w:rPr>
                <w:rStyle w:val="Lienhypertexte"/>
                <w:noProof/>
              </w:rPr>
              <w:t>Présentation générale</w:t>
            </w:r>
            <w:r>
              <w:rPr>
                <w:noProof/>
                <w:webHidden/>
              </w:rPr>
              <w:tab/>
            </w:r>
            <w:r>
              <w:rPr>
                <w:noProof/>
                <w:webHidden/>
              </w:rPr>
              <w:fldChar w:fldCharType="begin"/>
            </w:r>
            <w:r>
              <w:rPr>
                <w:noProof/>
                <w:webHidden/>
              </w:rPr>
              <w:instrText xml:space="preserve"> PAGEREF _Toc141004499 \h </w:instrText>
            </w:r>
            <w:r>
              <w:rPr>
                <w:noProof/>
                <w:webHidden/>
              </w:rPr>
            </w:r>
            <w:r>
              <w:rPr>
                <w:noProof/>
                <w:webHidden/>
              </w:rPr>
              <w:fldChar w:fldCharType="separate"/>
            </w:r>
            <w:r w:rsidR="00444203">
              <w:rPr>
                <w:noProof/>
                <w:webHidden/>
              </w:rPr>
              <w:t>6</w:t>
            </w:r>
            <w:r>
              <w:rPr>
                <w:noProof/>
                <w:webHidden/>
              </w:rPr>
              <w:fldChar w:fldCharType="end"/>
            </w:r>
          </w:hyperlink>
        </w:p>
        <w:p w14:paraId="36571C0D" w14:textId="534B9F61" w:rsidR="005D09E5" w:rsidRDefault="005D09E5">
          <w:pPr>
            <w:pStyle w:val="TM2"/>
            <w:tabs>
              <w:tab w:val="right" w:leader="dot" w:pos="10024"/>
            </w:tabs>
            <w:rPr>
              <w:b w:val="0"/>
              <w:noProof/>
              <w:color w:val="auto"/>
              <w:kern w:val="2"/>
              <w:sz w:val="22"/>
              <w:lang w:eastAsia="fr-FR"/>
              <w14:ligatures w14:val="standardContextual"/>
            </w:rPr>
          </w:pPr>
          <w:hyperlink w:anchor="_Toc141004500" w:history="1">
            <w:r w:rsidRPr="00F34137">
              <w:rPr>
                <w:rStyle w:val="Lienhypertexte"/>
                <w:noProof/>
              </w:rPr>
              <w:t>Organigramme de l’entreprise</w:t>
            </w:r>
            <w:r>
              <w:rPr>
                <w:noProof/>
                <w:webHidden/>
              </w:rPr>
              <w:tab/>
            </w:r>
            <w:r>
              <w:rPr>
                <w:noProof/>
                <w:webHidden/>
              </w:rPr>
              <w:fldChar w:fldCharType="begin"/>
            </w:r>
            <w:r>
              <w:rPr>
                <w:noProof/>
                <w:webHidden/>
              </w:rPr>
              <w:instrText xml:space="preserve"> PAGEREF _Toc141004500 \h </w:instrText>
            </w:r>
            <w:r>
              <w:rPr>
                <w:noProof/>
                <w:webHidden/>
              </w:rPr>
            </w:r>
            <w:r>
              <w:rPr>
                <w:noProof/>
                <w:webHidden/>
              </w:rPr>
              <w:fldChar w:fldCharType="separate"/>
            </w:r>
            <w:r w:rsidR="00444203">
              <w:rPr>
                <w:noProof/>
                <w:webHidden/>
              </w:rPr>
              <w:t>7</w:t>
            </w:r>
            <w:r>
              <w:rPr>
                <w:noProof/>
                <w:webHidden/>
              </w:rPr>
              <w:fldChar w:fldCharType="end"/>
            </w:r>
          </w:hyperlink>
        </w:p>
        <w:p w14:paraId="46DBEF6C" w14:textId="63FB5675" w:rsidR="005D09E5" w:rsidRDefault="005D09E5">
          <w:pPr>
            <w:pStyle w:val="TM2"/>
            <w:tabs>
              <w:tab w:val="right" w:leader="dot" w:pos="10024"/>
            </w:tabs>
            <w:rPr>
              <w:b w:val="0"/>
              <w:noProof/>
              <w:color w:val="auto"/>
              <w:kern w:val="2"/>
              <w:sz w:val="22"/>
              <w:lang w:eastAsia="fr-FR"/>
              <w14:ligatures w14:val="standardContextual"/>
            </w:rPr>
          </w:pPr>
          <w:hyperlink w:anchor="_Toc141004501" w:history="1">
            <w:r w:rsidRPr="00F34137">
              <w:rPr>
                <w:rStyle w:val="Lienhypertexte"/>
                <w:noProof/>
              </w:rPr>
              <w:t>La philosophie user-centrique de Steamulo</w:t>
            </w:r>
            <w:r>
              <w:rPr>
                <w:noProof/>
                <w:webHidden/>
              </w:rPr>
              <w:tab/>
            </w:r>
            <w:r>
              <w:rPr>
                <w:noProof/>
                <w:webHidden/>
              </w:rPr>
              <w:fldChar w:fldCharType="begin"/>
            </w:r>
            <w:r>
              <w:rPr>
                <w:noProof/>
                <w:webHidden/>
              </w:rPr>
              <w:instrText xml:space="preserve"> PAGEREF _Toc141004501 \h </w:instrText>
            </w:r>
            <w:r>
              <w:rPr>
                <w:noProof/>
                <w:webHidden/>
              </w:rPr>
            </w:r>
            <w:r>
              <w:rPr>
                <w:noProof/>
                <w:webHidden/>
              </w:rPr>
              <w:fldChar w:fldCharType="separate"/>
            </w:r>
            <w:r w:rsidR="00444203">
              <w:rPr>
                <w:noProof/>
                <w:webHidden/>
              </w:rPr>
              <w:t>8</w:t>
            </w:r>
            <w:r>
              <w:rPr>
                <w:noProof/>
                <w:webHidden/>
              </w:rPr>
              <w:fldChar w:fldCharType="end"/>
            </w:r>
          </w:hyperlink>
        </w:p>
        <w:p w14:paraId="7E7CCDC2" w14:textId="329DA975" w:rsidR="005D09E5" w:rsidRDefault="005D09E5">
          <w:pPr>
            <w:pStyle w:val="TM2"/>
            <w:tabs>
              <w:tab w:val="right" w:leader="dot" w:pos="10024"/>
            </w:tabs>
            <w:rPr>
              <w:b w:val="0"/>
              <w:noProof/>
              <w:color w:val="auto"/>
              <w:kern w:val="2"/>
              <w:sz w:val="22"/>
              <w:lang w:eastAsia="fr-FR"/>
              <w14:ligatures w14:val="standardContextual"/>
            </w:rPr>
          </w:pPr>
          <w:hyperlink w:anchor="_Toc141004502" w:history="1">
            <w:r w:rsidRPr="00F34137">
              <w:rPr>
                <w:rStyle w:val="Lienhypertexte"/>
                <w:noProof/>
              </w:rPr>
              <w:t>Chiffres et informations supplémentaire</w:t>
            </w:r>
            <w:r>
              <w:rPr>
                <w:noProof/>
                <w:webHidden/>
              </w:rPr>
              <w:tab/>
            </w:r>
            <w:r>
              <w:rPr>
                <w:noProof/>
                <w:webHidden/>
              </w:rPr>
              <w:fldChar w:fldCharType="begin"/>
            </w:r>
            <w:r>
              <w:rPr>
                <w:noProof/>
                <w:webHidden/>
              </w:rPr>
              <w:instrText xml:space="preserve"> PAGEREF _Toc141004502 \h </w:instrText>
            </w:r>
            <w:r>
              <w:rPr>
                <w:noProof/>
                <w:webHidden/>
              </w:rPr>
            </w:r>
            <w:r>
              <w:rPr>
                <w:noProof/>
                <w:webHidden/>
              </w:rPr>
              <w:fldChar w:fldCharType="separate"/>
            </w:r>
            <w:r w:rsidR="00444203">
              <w:rPr>
                <w:noProof/>
                <w:webHidden/>
              </w:rPr>
              <w:t>9</w:t>
            </w:r>
            <w:r>
              <w:rPr>
                <w:noProof/>
                <w:webHidden/>
              </w:rPr>
              <w:fldChar w:fldCharType="end"/>
            </w:r>
          </w:hyperlink>
        </w:p>
        <w:p w14:paraId="14EE8F47" w14:textId="31ABB33D" w:rsidR="005D09E5" w:rsidRDefault="005D09E5">
          <w:pPr>
            <w:pStyle w:val="TM1"/>
            <w:tabs>
              <w:tab w:val="right" w:leader="dot" w:pos="10024"/>
            </w:tabs>
            <w:rPr>
              <w:b w:val="0"/>
              <w:noProof/>
              <w:color w:val="auto"/>
              <w:kern w:val="2"/>
              <w:sz w:val="22"/>
              <w:lang w:eastAsia="fr-FR"/>
              <w14:ligatures w14:val="standardContextual"/>
            </w:rPr>
          </w:pPr>
          <w:hyperlink w:anchor="_Toc141004503" w:history="1">
            <w:r w:rsidRPr="00F34137">
              <w:rPr>
                <w:rStyle w:val="Lienhypertexte"/>
                <w:noProof/>
              </w:rPr>
              <w:t>Projet réalisé</w:t>
            </w:r>
            <w:r>
              <w:rPr>
                <w:noProof/>
                <w:webHidden/>
              </w:rPr>
              <w:tab/>
            </w:r>
            <w:r>
              <w:rPr>
                <w:noProof/>
                <w:webHidden/>
              </w:rPr>
              <w:fldChar w:fldCharType="begin"/>
            </w:r>
            <w:r>
              <w:rPr>
                <w:noProof/>
                <w:webHidden/>
              </w:rPr>
              <w:instrText xml:space="preserve"> PAGEREF _Toc141004503 \h </w:instrText>
            </w:r>
            <w:r>
              <w:rPr>
                <w:noProof/>
                <w:webHidden/>
              </w:rPr>
            </w:r>
            <w:r>
              <w:rPr>
                <w:noProof/>
                <w:webHidden/>
              </w:rPr>
              <w:fldChar w:fldCharType="separate"/>
            </w:r>
            <w:r w:rsidR="00444203">
              <w:rPr>
                <w:noProof/>
                <w:webHidden/>
              </w:rPr>
              <w:t>10</w:t>
            </w:r>
            <w:r>
              <w:rPr>
                <w:noProof/>
                <w:webHidden/>
              </w:rPr>
              <w:fldChar w:fldCharType="end"/>
            </w:r>
          </w:hyperlink>
        </w:p>
        <w:p w14:paraId="1EFB5DC1" w14:textId="02A3E5FB" w:rsidR="005D09E5" w:rsidRDefault="005D09E5">
          <w:pPr>
            <w:pStyle w:val="TM2"/>
            <w:tabs>
              <w:tab w:val="right" w:leader="dot" w:pos="10024"/>
            </w:tabs>
            <w:rPr>
              <w:b w:val="0"/>
              <w:noProof/>
              <w:color w:val="auto"/>
              <w:kern w:val="2"/>
              <w:sz w:val="22"/>
              <w:lang w:eastAsia="fr-FR"/>
              <w14:ligatures w14:val="standardContextual"/>
            </w:rPr>
          </w:pPr>
          <w:hyperlink w:anchor="_Toc141004504" w:history="1">
            <w:r w:rsidRPr="00F34137">
              <w:rPr>
                <w:rStyle w:val="Lienhypertexte"/>
                <w:noProof/>
              </w:rPr>
              <w:t>Boot camp</w:t>
            </w:r>
            <w:r>
              <w:rPr>
                <w:noProof/>
                <w:webHidden/>
              </w:rPr>
              <w:tab/>
            </w:r>
            <w:r>
              <w:rPr>
                <w:noProof/>
                <w:webHidden/>
              </w:rPr>
              <w:fldChar w:fldCharType="begin"/>
            </w:r>
            <w:r>
              <w:rPr>
                <w:noProof/>
                <w:webHidden/>
              </w:rPr>
              <w:instrText xml:space="preserve"> PAGEREF _Toc141004504 \h </w:instrText>
            </w:r>
            <w:r>
              <w:rPr>
                <w:noProof/>
                <w:webHidden/>
              </w:rPr>
            </w:r>
            <w:r>
              <w:rPr>
                <w:noProof/>
                <w:webHidden/>
              </w:rPr>
              <w:fldChar w:fldCharType="separate"/>
            </w:r>
            <w:r w:rsidR="00444203">
              <w:rPr>
                <w:noProof/>
                <w:webHidden/>
              </w:rPr>
              <w:t>10</w:t>
            </w:r>
            <w:r>
              <w:rPr>
                <w:noProof/>
                <w:webHidden/>
              </w:rPr>
              <w:fldChar w:fldCharType="end"/>
            </w:r>
          </w:hyperlink>
        </w:p>
        <w:p w14:paraId="2C48691D" w14:textId="63DBCD3F" w:rsidR="005D09E5" w:rsidRDefault="005D09E5">
          <w:pPr>
            <w:pStyle w:val="TM3"/>
            <w:tabs>
              <w:tab w:val="right" w:leader="dot" w:pos="10024"/>
            </w:tabs>
            <w:rPr>
              <w:b w:val="0"/>
              <w:noProof/>
              <w:color w:val="auto"/>
              <w:kern w:val="2"/>
              <w:sz w:val="22"/>
              <w:lang w:eastAsia="fr-FR"/>
              <w14:ligatures w14:val="standardContextual"/>
            </w:rPr>
          </w:pPr>
          <w:hyperlink w:anchor="_Toc141004505" w:history="1">
            <w:r w:rsidRPr="00F34137">
              <w:rPr>
                <w:rStyle w:val="Lienhypertexte"/>
                <w:noProof/>
              </w:rPr>
              <w:t>Sujet</w:t>
            </w:r>
            <w:r>
              <w:rPr>
                <w:noProof/>
                <w:webHidden/>
              </w:rPr>
              <w:tab/>
            </w:r>
            <w:r>
              <w:rPr>
                <w:noProof/>
                <w:webHidden/>
              </w:rPr>
              <w:fldChar w:fldCharType="begin"/>
            </w:r>
            <w:r>
              <w:rPr>
                <w:noProof/>
                <w:webHidden/>
              </w:rPr>
              <w:instrText xml:space="preserve"> PAGEREF _Toc141004505 \h </w:instrText>
            </w:r>
            <w:r>
              <w:rPr>
                <w:noProof/>
                <w:webHidden/>
              </w:rPr>
            </w:r>
            <w:r>
              <w:rPr>
                <w:noProof/>
                <w:webHidden/>
              </w:rPr>
              <w:fldChar w:fldCharType="separate"/>
            </w:r>
            <w:r w:rsidR="00444203">
              <w:rPr>
                <w:noProof/>
                <w:webHidden/>
              </w:rPr>
              <w:t>10</w:t>
            </w:r>
            <w:r>
              <w:rPr>
                <w:noProof/>
                <w:webHidden/>
              </w:rPr>
              <w:fldChar w:fldCharType="end"/>
            </w:r>
          </w:hyperlink>
        </w:p>
        <w:p w14:paraId="70F5599F" w14:textId="63D9B4D7" w:rsidR="005D09E5" w:rsidRDefault="005D09E5">
          <w:pPr>
            <w:pStyle w:val="TM3"/>
            <w:tabs>
              <w:tab w:val="right" w:leader="dot" w:pos="10024"/>
            </w:tabs>
            <w:rPr>
              <w:b w:val="0"/>
              <w:noProof/>
              <w:color w:val="auto"/>
              <w:kern w:val="2"/>
              <w:sz w:val="22"/>
              <w:lang w:eastAsia="fr-FR"/>
              <w14:ligatures w14:val="standardContextual"/>
            </w:rPr>
          </w:pPr>
          <w:hyperlink w:anchor="_Toc141004506" w:history="1">
            <w:r w:rsidRPr="00F34137">
              <w:rPr>
                <w:rStyle w:val="Lienhypertexte"/>
                <w:noProof/>
              </w:rPr>
              <w:t>Le stack utilisé</w:t>
            </w:r>
            <w:r>
              <w:rPr>
                <w:noProof/>
                <w:webHidden/>
              </w:rPr>
              <w:tab/>
            </w:r>
            <w:r>
              <w:rPr>
                <w:noProof/>
                <w:webHidden/>
              </w:rPr>
              <w:fldChar w:fldCharType="begin"/>
            </w:r>
            <w:r>
              <w:rPr>
                <w:noProof/>
                <w:webHidden/>
              </w:rPr>
              <w:instrText xml:space="preserve"> PAGEREF _Toc141004506 \h </w:instrText>
            </w:r>
            <w:r>
              <w:rPr>
                <w:noProof/>
                <w:webHidden/>
              </w:rPr>
            </w:r>
            <w:r>
              <w:rPr>
                <w:noProof/>
                <w:webHidden/>
              </w:rPr>
              <w:fldChar w:fldCharType="separate"/>
            </w:r>
            <w:r w:rsidR="00444203">
              <w:rPr>
                <w:noProof/>
                <w:webHidden/>
              </w:rPr>
              <w:t>11</w:t>
            </w:r>
            <w:r>
              <w:rPr>
                <w:noProof/>
                <w:webHidden/>
              </w:rPr>
              <w:fldChar w:fldCharType="end"/>
            </w:r>
          </w:hyperlink>
        </w:p>
        <w:p w14:paraId="0F7C0BAC" w14:textId="1BF073A7" w:rsidR="005D09E5" w:rsidRDefault="005D09E5">
          <w:pPr>
            <w:pStyle w:val="TM3"/>
            <w:tabs>
              <w:tab w:val="right" w:leader="dot" w:pos="10024"/>
            </w:tabs>
            <w:rPr>
              <w:b w:val="0"/>
              <w:noProof/>
              <w:color w:val="auto"/>
              <w:kern w:val="2"/>
              <w:sz w:val="22"/>
              <w:lang w:eastAsia="fr-FR"/>
              <w14:ligatures w14:val="standardContextual"/>
            </w:rPr>
          </w:pPr>
          <w:hyperlink w:anchor="_Toc141004507" w:history="1">
            <w:r w:rsidRPr="00F34137">
              <w:rPr>
                <w:rStyle w:val="Lienhypertexte"/>
                <w:noProof/>
              </w:rPr>
              <w:t>Réalisation</w:t>
            </w:r>
            <w:r>
              <w:rPr>
                <w:noProof/>
                <w:webHidden/>
              </w:rPr>
              <w:tab/>
            </w:r>
            <w:r>
              <w:rPr>
                <w:noProof/>
                <w:webHidden/>
              </w:rPr>
              <w:fldChar w:fldCharType="begin"/>
            </w:r>
            <w:r>
              <w:rPr>
                <w:noProof/>
                <w:webHidden/>
              </w:rPr>
              <w:instrText xml:space="preserve"> PAGEREF _Toc141004507 \h </w:instrText>
            </w:r>
            <w:r>
              <w:rPr>
                <w:noProof/>
                <w:webHidden/>
              </w:rPr>
            </w:r>
            <w:r>
              <w:rPr>
                <w:noProof/>
                <w:webHidden/>
              </w:rPr>
              <w:fldChar w:fldCharType="separate"/>
            </w:r>
            <w:r w:rsidR="00444203">
              <w:rPr>
                <w:noProof/>
                <w:webHidden/>
              </w:rPr>
              <w:t>12</w:t>
            </w:r>
            <w:r>
              <w:rPr>
                <w:noProof/>
                <w:webHidden/>
              </w:rPr>
              <w:fldChar w:fldCharType="end"/>
            </w:r>
          </w:hyperlink>
        </w:p>
        <w:p w14:paraId="24D86FF9" w14:textId="56AEF099" w:rsidR="005D09E5" w:rsidRDefault="005D09E5">
          <w:pPr>
            <w:pStyle w:val="TM3"/>
            <w:tabs>
              <w:tab w:val="right" w:leader="dot" w:pos="10024"/>
            </w:tabs>
            <w:rPr>
              <w:b w:val="0"/>
              <w:noProof/>
              <w:color w:val="auto"/>
              <w:kern w:val="2"/>
              <w:sz w:val="22"/>
              <w:lang w:eastAsia="fr-FR"/>
              <w14:ligatures w14:val="standardContextual"/>
            </w:rPr>
          </w:pPr>
          <w:hyperlink w:anchor="_Toc141004508" w:history="1">
            <w:r w:rsidRPr="00F34137">
              <w:rPr>
                <w:rStyle w:val="Lienhypertexte"/>
                <w:noProof/>
              </w:rPr>
              <w:t>La soutenance</w:t>
            </w:r>
            <w:r>
              <w:rPr>
                <w:noProof/>
                <w:webHidden/>
              </w:rPr>
              <w:tab/>
            </w:r>
            <w:r>
              <w:rPr>
                <w:noProof/>
                <w:webHidden/>
              </w:rPr>
              <w:fldChar w:fldCharType="begin"/>
            </w:r>
            <w:r>
              <w:rPr>
                <w:noProof/>
                <w:webHidden/>
              </w:rPr>
              <w:instrText xml:space="preserve"> PAGEREF _Toc141004508 \h </w:instrText>
            </w:r>
            <w:r>
              <w:rPr>
                <w:noProof/>
                <w:webHidden/>
              </w:rPr>
            </w:r>
            <w:r>
              <w:rPr>
                <w:noProof/>
                <w:webHidden/>
              </w:rPr>
              <w:fldChar w:fldCharType="separate"/>
            </w:r>
            <w:r w:rsidR="00444203">
              <w:rPr>
                <w:noProof/>
                <w:webHidden/>
              </w:rPr>
              <w:t>12</w:t>
            </w:r>
            <w:r>
              <w:rPr>
                <w:noProof/>
                <w:webHidden/>
              </w:rPr>
              <w:fldChar w:fldCharType="end"/>
            </w:r>
          </w:hyperlink>
        </w:p>
        <w:p w14:paraId="1E4C568F" w14:textId="101C1A49" w:rsidR="005D09E5" w:rsidRDefault="005D09E5">
          <w:pPr>
            <w:pStyle w:val="TM2"/>
            <w:tabs>
              <w:tab w:val="right" w:leader="dot" w:pos="10024"/>
            </w:tabs>
            <w:rPr>
              <w:b w:val="0"/>
              <w:noProof/>
              <w:color w:val="auto"/>
              <w:kern w:val="2"/>
              <w:sz w:val="22"/>
              <w:lang w:eastAsia="fr-FR"/>
              <w14:ligatures w14:val="standardContextual"/>
            </w:rPr>
          </w:pPr>
          <w:hyperlink w:anchor="_Toc141004509" w:history="1">
            <w:r w:rsidRPr="00F34137">
              <w:rPr>
                <w:rStyle w:val="Lienhypertexte"/>
                <w:noProof/>
              </w:rPr>
              <w:t>Guichet unique des entreprises</w:t>
            </w:r>
            <w:r>
              <w:rPr>
                <w:noProof/>
                <w:webHidden/>
              </w:rPr>
              <w:tab/>
            </w:r>
            <w:r>
              <w:rPr>
                <w:noProof/>
                <w:webHidden/>
              </w:rPr>
              <w:fldChar w:fldCharType="begin"/>
            </w:r>
            <w:r>
              <w:rPr>
                <w:noProof/>
                <w:webHidden/>
              </w:rPr>
              <w:instrText xml:space="preserve"> PAGEREF _Toc141004509 \h </w:instrText>
            </w:r>
            <w:r>
              <w:rPr>
                <w:noProof/>
                <w:webHidden/>
              </w:rPr>
            </w:r>
            <w:r>
              <w:rPr>
                <w:noProof/>
                <w:webHidden/>
              </w:rPr>
              <w:fldChar w:fldCharType="separate"/>
            </w:r>
            <w:r w:rsidR="00444203">
              <w:rPr>
                <w:noProof/>
                <w:webHidden/>
              </w:rPr>
              <w:t>13</w:t>
            </w:r>
            <w:r>
              <w:rPr>
                <w:noProof/>
                <w:webHidden/>
              </w:rPr>
              <w:fldChar w:fldCharType="end"/>
            </w:r>
          </w:hyperlink>
        </w:p>
        <w:p w14:paraId="71A18124" w14:textId="4093E56E" w:rsidR="005D09E5" w:rsidRDefault="005D09E5">
          <w:pPr>
            <w:pStyle w:val="TM3"/>
            <w:tabs>
              <w:tab w:val="right" w:leader="dot" w:pos="10024"/>
            </w:tabs>
            <w:rPr>
              <w:b w:val="0"/>
              <w:noProof/>
              <w:color w:val="auto"/>
              <w:kern w:val="2"/>
              <w:sz w:val="22"/>
              <w:lang w:eastAsia="fr-FR"/>
              <w14:ligatures w14:val="standardContextual"/>
            </w:rPr>
          </w:pPr>
          <w:hyperlink w:anchor="_Toc141004510" w:history="1">
            <w:r w:rsidRPr="00F34137">
              <w:rPr>
                <w:rStyle w:val="Lienhypertexte"/>
                <w:noProof/>
              </w:rPr>
              <w:t>Description de l’équipe</w:t>
            </w:r>
            <w:r>
              <w:rPr>
                <w:noProof/>
                <w:webHidden/>
              </w:rPr>
              <w:tab/>
            </w:r>
            <w:r>
              <w:rPr>
                <w:noProof/>
                <w:webHidden/>
              </w:rPr>
              <w:fldChar w:fldCharType="begin"/>
            </w:r>
            <w:r>
              <w:rPr>
                <w:noProof/>
                <w:webHidden/>
              </w:rPr>
              <w:instrText xml:space="preserve"> PAGEREF _Toc141004510 \h </w:instrText>
            </w:r>
            <w:r>
              <w:rPr>
                <w:noProof/>
                <w:webHidden/>
              </w:rPr>
            </w:r>
            <w:r>
              <w:rPr>
                <w:noProof/>
                <w:webHidden/>
              </w:rPr>
              <w:fldChar w:fldCharType="separate"/>
            </w:r>
            <w:r w:rsidR="00444203">
              <w:rPr>
                <w:noProof/>
                <w:webHidden/>
              </w:rPr>
              <w:t>13</w:t>
            </w:r>
            <w:r>
              <w:rPr>
                <w:noProof/>
                <w:webHidden/>
              </w:rPr>
              <w:fldChar w:fldCharType="end"/>
            </w:r>
          </w:hyperlink>
        </w:p>
        <w:p w14:paraId="5BE43012" w14:textId="0D4847AB" w:rsidR="005D09E5" w:rsidRDefault="005D09E5">
          <w:pPr>
            <w:pStyle w:val="TM3"/>
            <w:tabs>
              <w:tab w:val="right" w:leader="dot" w:pos="10024"/>
            </w:tabs>
            <w:rPr>
              <w:b w:val="0"/>
              <w:noProof/>
              <w:color w:val="auto"/>
              <w:kern w:val="2"/>
              <w:sz w:val="22"/>
              <w:lang w:eastAsia="fr-FR"/>
              <w14:ligatures w14:val="standardContextual"/>
            </w:rPr>
          </w:pPr>
          <w:hyperlink w:anchor="_Toc141004511" w:history="1">
            <w:r w:rsidRPr="00F34137">
              <w:rPr>
                <w:rStyle w:val="Lienhypertexte"/>
                <w:noProof/>
              </w:rPr>
              <w:t>Méthodologie appliquée au projet</w:t>
            </w:r>
            <w:r>
              <w:rPr>
                <w:noProof/>
                <w:webHidden/>
              </w:rPr>
              <w:tab/>
            </w:r>
            <w:r>
              <w:rPr>
                <w:noProof/>
                <w:webHidden/>
              </w:rPr>
              <w:fldChar w:fldCharType="begin"/>
            </w:r>
            <w:r>
              <w:rPr>
                <w:noProof/>
                <w:webHidden/>
              </w:rPr>
              <w:instrText xml:space="preserve"> PAGEREF _Toc141004511 \h </w:instrText>
            </w:r>
            <w:r>
              <w:rPr>
                <w:noProof/>
                <w:webHidden/>
              </w:rPr>
            </w:r>
            <w:r>
              <w:rPr>
                <w:noProof/>
                <w:webHidden/>
              </w:rPr>
              <w:fldChar w:fldCharType="separate"/>
            </w:r>
            <w:r w:rsidR="00444203">
              <w:rPr>
                <w:noProof/>
                <w:webHidden/>
              </w:rPr>
              <w:t>15</w:t>
            </w:r>
            <w:r>
              <w:rPr>
                <w:noProof/>
                <w:webHidden/>
              </w:rPr>
              <w:fldChar w:fldCharType="end"/>
            </w:r>
          </w:hyperlink>
        </w:p>
        <w:p w14:paraId="5C151541" w14:textId="6ADA6D45" w:rsidR="005D09E5" w:rsidRDefault="005D09E5">
          <w:pPr>
            <w:pStyle w:val="TM3"/>
            <w:tabs>
              <w:tab w:val="right" w:leader="dot" w:pos="10024"/>
            </w:tabs>
            <w:rPr>
              <w:b w:val="0"/>
              <w:noProof/>
              <w:color w:val="auto"/>
              <w:kern w:val="2"/>
              <w:sz w:val="22"/>
              <w:lang w:eastAsia="fr-FR"/>
              <w14:ligatures w14:val="standardContextual"/>
            </w:rPr>
          </w:pPr>
          <w:hyperlink w:anchor="_Toc141004512" w:history="1">
            <w:r w:rsidRPr="00F34137">
              <w:rPr>
                <w:rStyle w:val="Lienhypertexte"/>
                <w:noProof/>
              </w:rPr>
              <w:t>La stack utilisé</w:t>
            </w:r>
            <w:r>
              <w:rPr>
                <w:noProof/>
                <w:webHidden/>
              </w:rPr>
              <w:tab/>
            </w:r>
            <w:r>
              <w:rPr>
                <w:noProof/>
                <w:webHidden/>
              </w:rPr>
              <w:fldChar w:fldCharType="begin"/>
            </w:r>
            <w:r>
              <w:rPr>
                <w:noProof/>
                <w:webHidden/>
              </w:rPr>
              <w:instrText xml:space="preserve"> PAGEREF _Toc141004512 \h </w:instrText>
            </w:r>
            <w:r>
              <w:rPr>
                <w:noProof/>
                <w:webHidden/>
              </w:rPr>
            </w:r>
            <w:r>
              <w:rPr>
                <w:noProof/>
                <w:webHidden/>
              </w:rPr>
              <w:fldChar w:fldCharType="separate"/>
            </w:r>
            <w:r w:rsidR="00444203">
              <w:rPr>
                <w:noProof/>
                <w:webHidden/>
              </w:rPr>
              <w:t>16</w:t>
            </w:r>
            <w:r>
              <w:rPr>
                <w:noProof/>
                <w:webHidden/>
              </w:rPr>
              <w:fldChar w:fldCharType="end"/>
            </w:r>
          </w:hyperlink>
        </w:p>
        <w:p w14:paraId="2FDD3BFA" w14:textId="626EF017" w:rsidR="005D09E5" w:rsidRDefault="005D09E5">
          <w:pPr>
            <w:pStyle w:val="TM3"/>
            <w:tabs>
              <w:tab w:val="right" w:leader="dot" w:pos="10024"/>
            </w:tabs>
            <w:rPr>
              <w:b w:val="0"/>
              <w:noProof/>
              <w:color w:val="auto"/>
              <w:kern w:val="2"/>
              <w:sz w:val="22"/>
              <w:lang w:eastAsia="fr-FR"/>
              <w14:ligatures w14:val="standardContextual"/>
            </w:rPr>
          </w:pPr>
          <w:hyperlink w:anchor="_Toc141004513" w:history="1">
            <w:r w:rsidRPr="00F34137">
              <w:rPr>
                <w:rStyle w:val="Lienhypertexte"/>
                <w:noProof/>
              </w:rPr>
              <w:t>Fonctionnement simplifié du projet</w:t>
            </w:r>
            <w:r>
              <w:rPr>
                <w:noProof/>
                <w:webHidden/>
              </w:rPr>
              <w:tab/>
            </w:r>
            <w:r>
              <w:rPr>
                <w:noProof/>
                <w:webHidden/>
              </w:rPr>
              <w:fldChar w:fldCharType="begin"/>
            </w:r>
            <w:r>
              <w:rPr>
                <w:noProof/>
                <w:webHidden/>
              </w:rPr>
              <w:instrText xml:space="preserve"> PAGEREF _Toc141004513 \h </w:instrText>
            </w:r>
            <w:r>
              <w:rPr>
                <w:noProof/>
                <w:webHidden/>
              </w:rPr>
            </w:r>
            <w:r>
              <w:rPr>
                <w:noProof/>
                <w:webHidden/>
              </w:rPr>
              <w:fldChar w:fldCharType="separate"/>
            </w:r>
            <w:r w:rsidR="00444203">
              <w:rPr>
                <w:noProof/>
                <w:webHidden/>
              </w:rPr>
              <w:t>17</w:t>
            </w:r>
            <w:r>
              <w:rPr>
                <w:noProof/>
                <w:webHidden/>
              </w:rPr>
              <w:fldChar w:fldCharType="end"/>
            </w:r>
          </w:hyperlink>
        </w:p>
        <w:p w14:paraId="5552A5BC" w14:textId="1E7ADA58" w:rsidR="005D09E5" w:rsidRDefault="005D09E5">
          <w:pPr>
            <w:pStyle w:val="TM3"/>
            <w:tabs>
              <w:tab w:val="right" w:leader="dot" w:pos="10024"/>
            </w:tabs>
            <w:rPr>
              <w:b w:val="0"/>
              <w:noProof/>
              <w:color w:val="auto"/>
              <w:kern w:val="2"/>
              <w:sz w:val="22"/>
              <w:lang w:eastAsia="fr-FR"/>
              <w14:ligatures w14:val="standardContextual"/>
            </w:rPr>
          </w:pPr>
          <w:hyperlink w:anchor="_Toc141004514" w:history="1">
            <w:r w:rsidRPr="00F34137">
              <w:rPr>
                <w:rStyle w:val="Lienhypertexte"/>
                <w:noProof/>
              </w:rPr>
              <w:t>Activités et tâches effectuées</w:t>
            </w:r>
            <w:r>
              <w:rPr>
                <w:noProof/>
                <w:webHidden/>
              </w:rPr>
              <w:tab/>
            </w:r>
            <w:r>
              <w:rPr>
                <w:noProof/>
                <w:webHidden/>
              </w:rPr>
              <w:fldChar w:fldCharType="begin"/>
            </w:r>
            <w:r>
              <w:rPr>
                <w:noProof/>
                <w:webHidden/>
              </w:rPr>
              <w:instrText xml:space="preserve"> PAGEREF _Toc141004514 \h </w:instrText>
            </w:r>
            <w:r>
              <w:rPr>
                <w:noProof/>
                <w:webHidden/>
              </w:rPr>
            </w:r>
            <w:r>
              <w:rPr>
                <w:noProof/>
                <w:webHidden/>
              </w:rPr>
              <w:fldChar w:fldCharType="separate"/>
            </w:r>
            <w:r w:rsidR="00444203">
              <w:rPr>
                <w:noProof/>
                <w:webHidden/>
              </w:rPr>
              <w:t>18</w:t>
            </w:r>
            <w:r>
              <w:rPr>
                <w:noProof/>
                <w:webHidden/>
              </w:rPr>
              <w:fldChar w:fldCharType="end"/>
            </w:r>
          </w:hyperlink>
        </w:p>
        <w:p w14:paraId="5EACF4D0" w14:textId="1392DD19" w:rsidR="005D09E5" w:rsidRDefault="005D09E5">
          <w:pPr>
            <w:pStyle w:val="TM1"/>
            <w:tabs>
              <w:tab w:val="right" w:leader="dot" w:pos="10024"/>
            </w:tabs>
            <w:rPr>
              <w:b w:val="0"/>
              <w:noProof/>
              <w:color w:val="auto"/>
              <w:kern w:val="2"/>
              <w:sz w:val="22"/>
              <w:lang w:eastAsia="fr-FR"/>
              <w14:ligatures w14:val="standardContextual"/>
            </w:rPr>
          </w:pPr>
          <w:hyperlink w:anchor="_Toc141004515" w:history="1">
            <w:r w:rsidRPr="00F34137">
              <w:rPr>
                <w:rStyle w:val="Lienhypertexte"/>
                <w:noProof/>
              </w:rPr>
              <w:t>Conclusion</w:t>
            </w:r>
            <w:r>
              <w:rPr>
                <w:noProof/>
                <w:webHidden/>
              </w:rPr>
              <w:tab/>
            </w:r>
            <w:r>
              <w:rPr>
                <w:noProof/>
                <w:webHidden/>
              </w:rPr>
              <w:fldChar w:fldCharType="begin"/>
            </w:r>
            <w:r>
              <w:rPr>
                <w:noProof/>
                <w:webHidden/>
              </w:rPr>
              <w:instrText xml:space="preserve"> PAGEREF _Toc141004515 \h </w:instrText>
            </w:r>
            <w:r>
              <w:rPr>
                <w:noProof/>
                <w:webHidden/>
              </w:rPr>
            </w:r>
            <w:r>
              <w:rPr>
                <w:noProof/>
                <w:webHidden/>
              </w:rPr>
              <w:fldChar w:fldCharType="separate"/>
            </w:r>
            <w:r w:rsidR="00444203">
              <w:rPr>
                <w:noProof/>
                <w:webHidden/>
              </w:rPr>
              <w:t>28</w:t>
            </w:r>
            <w:r>
              <w:rPr>
                <w:noProof/>
                <w:webHidden/>
              </w:rPr>
              <w:fldChar w:fldCharType="end"/>
            </w:r>
          </w:hyperlink>
        </w:p>
        <w:p w14:paraId="2C38AF66" w14:textId="0EAE5811" w:rsidR="005D09E5" w:rsidRDefault="005D09E5">
          <w:pPr>
            <w:pStyle w:val="TM2"/>
            <w:tabs>
              <w:tab w:val="right" w:leader="dot" w:pos="10024"/>
            </w:tabs>
            <w:rPr>
              <w:b w:val="0"/>
              <w:noProof/>
              <w:color w:val="auto"/>
              <w:kern w:val="2"/>
              <w:sz w:val="22"/>
              <w:lang w:eastAsia="fr-FR"/>
              <w14:ligatures w14:val="standardContextual"/>
            </w:rPr>
          </w:pPr>
          <w:hyperlink w:anchor="_Toc141004516" w:history="1">
            <w:r w:rsidRPr="00F34137">
              <w:rPr>
                <w:rStyle w:val="Lienhypertexte"/>
                <w:noProof/>
              </w:rPr>
              <w:t>Compétence apprises</w:t>
            </w:r>
            <w:r>
              <w:rPr>
                <w:noProof/>
                <w:webHidden/>
              </w:rPr>
              <w:tab/>
            </w:r>
            <w:r>
              <w:rPr>
                <w:noProof/>
                <w:webHidden/>
              </w:rPr>
              <w:fldChar w:fldCharType="begin"/>
            </w:r>
            <w:r>
              <w:rPr>
                <w:noProof/>
                <w:webHidden/>
              </w:rPr>
              <w:instrText xml:space="preserve"> PAGEREF _Toc141004516 \h </w:instrText>
            </w:r>
            <w:r>
              <w:rPr>
                <w:noProof/>
                <w:webHidden/>
              </w:rPr>
            </w:r>
            <w:r>
              <w:rPr>
                <w:noProof/>
                <w:webHidden/>
              </w:rPr>
              <w:fldChar w:fldCharType="separate"/>
            </w:r>
            <w:r w:rsidR="00444203">
              <w:rPr>
                <w:noProof/>
                <w:webHidden/>
              </w:rPr>
              <w:t>28</w:t>
            </w:r>
            <w:r>
              <w:rPr>
                <w:noProof/>
                <w:webHidden/>
              </w:rPr>
              <w:fldChar w:fldCharType="end"/>
            </w:r>
          </w:hyperlink>
        </w:p>
        <w:p w14:paraId="15AD9BBF" w14:textId="17EABE98" w:rsidR="005D09E5" w:rsidRDefault="005D09E5">
          <w:pPr>
            <w:pStyle w:val="TM2"/>
            <w:tabs>
              <w:tab w:val="right" w:leader="dot" w:pos="10024"/>
            </w:tabs>
            <w:rPr>
              <w:b w:val="0"/>
              <w:noProof/>
              <w:color w:val="auto"/>
              <w:kern w:val="2"/>
              <w:sz w:val="22"/>
              <w:lang w:eastAsia="fr-FR"/>
              <w14:ligatures w14:val="standardContextual"/>
            </w:rPr>
          </w:pPr>
          <w:hyperlink w:anchor="_Toc141004517" w:history="1">
            <w:r w:rsidRPr="00F34137">
              <w:rPr>
                <w:rStyle w:val="Lienhypertexte"/>
                <w:noProof/>
              </w:rPr>
              <w:t>Difficulté rencontrée</w:t>
            </w:r>
            <w:r>
              <w:rPr>
                <w:noProof/>
                <w:webHidden/>
              </w:rPr>
              <w:tab/>
            </w:r>
            <w:r>
              <w:rPr>
                <w:noProof/>
                <w:webHidden/>
              </w:rPr>
              <w:fldChar w:fldCharType="begin"/>
            </w:r>
            <w:r>
              <w:rPr>
                <w:noProof/>
                <w:webHidden/>
              </w:rPr>
              <w:instrText xml:space="preserve"> PAGEREF _Toc141004517 \h </w:instrText>
            </w:r>
            <w:r>
              <w:rPr>
                <w:noProof/>
                <w:webHidden/>
              </w:rPr>
            </w:r>
            <w:r>
              <w:rPr>
                <w:noProof/>
                <w:webHidden/>
              </w:rPr>
              <w:fldChar w:fldCharType="separate"/>
            </w:r>
            <w:r w:rsidR="00444203">
              <w:rPr>
                <w:noProof/>
                <w:webHidden/>
              </w:rPr>
              <w:t>29</w:t>
            </w:r>
            <w:r>
              <w:rPr>
                <w:noProof/>
                <w:webHidden/>
              </w:rPr>
              <w:fldChar w:fldCharType="end"/>
            </w:r>
          </w:hyperlink>
        </w:p>
        <w:p w14:paraId="403CB100" w14:textId="14A78839" w:rsidR="005D09E5" w:rsidRDefault="005D09E5">
          <w:pPr>
            <w:pStyle w:val="TM2"/>
            <w:tabs>
              <w:tab w:val="right" w:leader="dot" w:pos="10024"/>
            </w:tabs>
            <w:rPr>
              <w:b w:val="0"/>
              <w:noProof/>
              <w:color w:val="auto"/>
              <w:kern w:val="2"/>
              <w:sz w:val="22"/>
              <w:lang w:eastAsia="fr-FR"/>
              <w14:ligatures w14:val="standardContextual"/>
            </w:rPr>
          </w:pPr>
          <w:hyperlink w:anchor="_Toc141004518" w:history="1">
            <w:r w:rsidRPr="00F34137">
              <w:rPr>
                <w:rStyle w:val="Lienhypertexte"/>
                <w:noProof/>
              </w:rPr>
              <w:t>Ma vision</w:t>
            </w:r>
            <w:r>
              <w:rPr>
                <w:noProof/>
                <w:webHidden/>
              </w:rPr>
              <w:tab/>
            </w:r>
            <w:r>
              <w:rPr>
                <w:noProof/>
                <w:webHidden/>
              </w:rPr>
              <w:fldChar w:fldCharType="begin"/>
            </w:r>
            <w:r>
              <w:rPr>
                <w:noProof/>
                <w:webHidden/>
              </w:rPr>
              <w:instrText xml:space="preserve"> PAGEREF _Toc141004518 \h </w:instrText>
            </w:r>
            <w:r>
              <w:rPr>
                <w:noProof/>
                <w:webHidden/>
              </w:rPr>
            </w:r>
            <w:r>
              <w:rPr>
                <w:noProof/>
                <w:webHidden/>
              </w:rPr>
              <w:fldChar w:fldCharType="separate"/>
            </w:r>
            <w:r w:rsidR="00444203">
              <w:rPr>
                <w:noProof/>
                <w:webHidden/>
              </w:rPr>
              <w:t>30</w:t>
            </w:r>
            <w:r>
              <w:rPr>
                <w:noProof/>
                <w:webHidden/>
              </w:rPr>
              <w:fldChar w:fldCharType="end"/>
            </w:r>
          </w:hyperlink>
        </w:p>
        <w:p w14:paraId="735F12D5" w14:textId="7B8061BF" w:rsidR="005D09E5" w:rsidRDefault="005D09E5">
          <w:pPr>
            <w:pStyle w:val="TM2"/>
            <w:tabs>
              <w:tab w:val="right" w:leader="dot" w:pos="10024"/>
            </w:tabs>
            <w:rPr>
              <w:b w:val="0"/>
              <w:noProof/>
              <w:color w:val="auto"/>
              <w:kern w:val="2"/>
              <w:sz w:val="22"/>
              <w:lang w:eastAsia="fr-FR"/>
              <w14:ligatures w14:val="standardContextual"/>
            </w:rPr>
          </w:pPr>
          <w:hyperlink w:anchor="_Toc141004519" w:history="1">
            <w:r w:rsidRPr="00F34137">
              <w:rPr>
                <w:rStyle w:val="Lienhypertexte"/>
                <w:noProof/>
              </w:rPr>
              <w:t>Comment j’envisage l’avenir</w:t>
            </w:r>
            <w:r>
              <w:rPr>
                <w:noProof/>
                <w:webHidden/>
              </w:rPr>
              <w:tab/>
            </w:r>
            <w:r>
              <w:rPr>
                <w:noProof/>
                <w:webHidden/>
              </w:rPr>
              <w:fldChar w:fldCharType="begin"/>
            </w:r>
            <w:r>
              <w:rPr>
                <w:noProof/>
                <w:webHidden/>
              </w:rPr>
              <w:instrText xml:space="preserve"> PAGEREF _Toc141004519 \h </w:instrText>
            </w:r>
            <w:r>
              <w:rPr>
                <w:noProof/>
                <w:webHidden/>
              </w:rPr>
            </w:r>
            <w:r>
              <w:rPr>
                <w:noProof/>
                <w:webHidden/>
              </w:rPr>
              <w:fldChar w:fldCharType="separate"/>
            </w:r>
            <w:r w:rsidR="00444203">
              <w:rPr>
                <w:noProof/>
                <w:webHidden/>
              </w:rPr>
              <w:t>31</w:t>
            </w:r>
            <w:r>
              <w:rPr>
                <w:noProof/>
                <w:webHidden/>
              </w:rPr>
              <w:fldChar w:fldCharType="end"/>
            </w:r>
          </w:hyperlink>
        </w:p>
        <w:p w14:paraId="21625A4F" w14:textId="44E962BE" w:rsidR="005D09E5" w:rsidRDefault="005D09E5">
          <w:pPr>
            <w:pStyle w:val="TM2"/>
            <w:tabs>
              <w:tab w:val="right" w:leader="dot" w:pos="10024"/>
            </w:tabs>
            <w:rPr>
              <w:b w:val="0"/>
              <w:noProof/>
              <w:color w:val="auto"/>
              <w:kern w:val="2"/>
              <w:sz w:val="22"/>
              <w:lang w:eastAsia="fr-FR"/>
              <w14:ligatures w14:val="standardContextual"/>
            </w:rPr>
          </w:pPr>
          <w:hyperlink w:anchor="_Toc141004520" w:history="1">
            <w:r w:rsidRPr="00F34137">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_Toc141004520 \h </w:instrText>
            </w:r>
            <w:r>
              <w:rPr>
                <w:noProof/>
                <w:webHidden/>
              </w:rPr>
            </w:r>
            <w:r>
              <w:rPr>
                <w:noProof/>
                <w:webHidden/>
              </w:rPr>
              <w:fldChar w:fldCharType="separate"/>
            </w:r>
            <w:r w:rsidR="00444203">
              <w:rPr>
                <w:noProof/>
                <w:webHidden/>
              </w:rPr>
              <w:t>32</w:t>
            </w:r>
            <w:r>
              <w:rPr>
                <w:noProof/>
                <w:webHidden/>
              </w:rPr>
              <w:fldChar w:fldCharType="end"/>
            </w:r>
          </w:hyperlink>
        </w:p>
        <w:p w14:paraId="552F55F3" w14:textId="1FB2E5F4" w:rsidR="005D09E5" w:rsidRDefault="005D09E5">
          <w:pPr>
            <w:pStyle w:val="TM1"/>
            <w:tabs>
              <w:tab w:val="right" w:leader="dot" w:pos="10024"/>
            </w:tabs>
            <w:rPr>
              <w:b w:val="0"/>
              <w:noProof/>
              <w:color w:val="auto"/>
              <w:kern w:val="2"/>
              <w:sz w:val="22"/>
              <w:lang w:eastAsia="fr-FR"/>
              <w14:ligatures w14:val="standardContextual"/>
            </w:rPr>
          </w:pPr>
          <w:hyperlink w:anchor="_Toc141004521" w:history="1">
            <w:r w:rsidRPr="00F34137">
              <w:rPr>
                <w:rStyle w:val="Lienhypertexte"/>
                <w:noProof/>
              </w:rPr>
              <w:t>Lexique Technique</w:t>
            </w:r>
            <w:r>
              <w:rPr>
                <w:noProof/>
                <w:webHidden/>
              </w:rPr>
              <w:tab/>
            </w:r>
            <w:r>
              <w:rPr>
                <w:noProof/>
                <w:webHidden/>
              </w:rPr>
              <w:fldChar w:fldCharType="begin"/>
            </w:r>
            <w:r>
              <w:rPr>
                <w:noProof/>
                <w:webHidden/>
              </w:rPr>
              <w:instrText xml:space="preserve"> PAGEREF _Toc141004521 \h </w:instrText>
            </w:r>
            <w:r>
              <w:rPr>
                <w:noProof/>
                <w:webHidden/>
              </w:rPr>
            </w:r>
            <w:r>
              <w:rPr>
                <w:noProof/>
                <w:webHidden/>
              </w:rPr>
              <w:fldChar w:fldCharType="separate"/>
            </w:r>
            <w:r w:rsidR="00444203">
              <w:rPr>
                <w:noProof/>
                <w:webHidden/>
              </w:rPr>
              <w:t>33</w:t>
            </w:r>
            <w:r>
              <w:rPr>
                <w:noProof/>
                <w:webHidden/>
              </w:rPr>
              <w:fldChar w:fldCharType="end"/>
            </w:r>
          </w:hyperlink>
        </w:p>
        <w:p w14:paraId="14012F89" w14:textId="20EB8B2A" w:rsidR="005D09E5" w:rsidRDefault="005D09E5">
          <w:pPr>
            <w:pStyle w:val="TM1"/>
            <w:tabs>
              <w:tab w:val="right" w:leader="dot" w:pos="10024"/>
            </w:tabs>
            <w:rPr>
              <w:b w:val="0"/>
              <w:noProof/>
              <w:color w:val="auto"/>
              <w:kern w:val="2"/>
              <w:sz w:val="22"/>
              <w:lang w:eastAsia="fr-FR"/>
              <w14:ligatures w14:val="standardContextual"/>
            </w:rPr>
          </w:pPr>
          <w:hyperlink w:anchor="_Toc141004522" w:history="1">
            <w:r w:rsidRPr="00F34137">
              <w:rPr>
                <w:rStyle w:val="Lienhypertexte"/>
                <w:noProof/>
              </w:rPr>
              <w:t>Webographie</w:t>
            </w:r>
            <w:r>
              <w:rPr>
                <w:noProof/>
                <w:webHidden/>
              </w:rPr>
              <w:tab/>
            </w:r>
            <w:r>
              <w:rPr>
                <w:noProof/>
                <w:webHidden/>
              </w:rPr>
              <w:fldChar w:fldCharType="begin"/>
            </w:r>
            <w:r>
              <w:rPr>
                <w:noProof/>
                <w:webHidden/>
              </w:rPr>
              <w:instrText xml:space="preserve"> PAGEREF _Toc141004522 \h </w:instrText>
            </w:r>
            <w:r>
              <w:rPr>
                <w:noProof/>
                <w:webHidden/>
              </w:rPr>
            </w:r>
            <w:r>
              <w:rPr>
                <w:noProof/>
                <w:webHidden/>
              </w:rPr>
              <w:fldChar w:fldCharType="separate"/>
            </w:r>
            <w:r w:rsidR="00444203">
              <w:rPr>
                <w:noProof/>
                <w:webHidden/>
              </w:rPr>
              <w:t>35</w:t>
            </w:r>
            <w:r>
              <w:rPr>
                <w:noProof/>
                <w:webHidden/>
              </w:rPr>
              <w:fldChar w:fldCharType="end"/>
            </w:r>
          </w:hyperlink>
        </w:p>
        <w:p w14:paraId="0C894F99" w14:textId="36CE0169" w:rsidR="005D09E5" w:rsidRDefault="005D09E5">
          <w:pPr>
            <w:pStyle w:val="TM2"/>
            <w:tabs>
              <w:tab w:val="right" w:leader="dot" w:pos="10024"/>
            </w:tabs>
            <w:rPr>
              <w:b w:val="0"/>
              <w:noProof/>
              <w:color w:val="auto"/>
              <w:kern w:val="2"/>
              <w:sz w:val="22"/>
              <w:lang w:eastAsia="fr-FR"/>
              <w14:ligatures w14:val="standardContextual"/>
            </w:rPr>
          </w:pPr>
          <w:hyperlink w:anchor="_Toc141004523" w:history="1">
            <w:r w:rsidRPr="00F34137">
              <w:rPr>
                <w:rStyle w:val="Lienhypertexte"/>
                <w:noProof/>
              </w:rPr>
              <w:t>Microsoft Learn</w:t>
            </w:r>
            <w:r>
              <w:rPr>
                <w:noProof/>
                <w:webHidden/>
              </w:rPr>
              <w:tab/>
            </w:r>
            <w:r>
              <w:rPr>
                <w:noProof/>
                <w:webHidden/>
              </w:rPr>
              <w:fldChar w:fldCharType="begin"/>
            </w:r>
            <w:r>
              <w:rPr>
                <w:noProof/>
                <w:webHidden/>
              </w:rPr>
              <w:instrText xml:space="preserve"> PAGEREF _Toc141004523 \h </w:instrText>
            </w:r>
            <w:r>
              <w:rPr>
                <w:noProof/>
                <w:webHidden/>
              </w:rPr>
            </w:r>
            <w:r>
              <w:rPr>
                <w:noProof/>
                <w:webHidden/>
              </w:rPr>
              <w:fldChar w:fldCharType="separate"/>
            </w:r>
            <w:r w:rsidR="00444203">
              <w:rPr>
                <w:noProof/>
                <w:webHidden/>
              </w:rPr>
              <w:t>35</w:t>
            </w:r>
            <w:r>
              <w:rPr>
                <w:noProof/>
                <w:webHidden/>
              </w:rPr>
              <w:fldChar w:fldCharType="end"/>
            </w:r>
          </w:hyperlink>
        </w:p>
        <w:p w14:paraId="0ABF563C" w14:textId="0C8E08FF" w:rsidR="005D09E5" w:rsidRDefault="005D09E5">
          <w:pPr>
            <w:pStyle w:val="TM2"/>
            <w:tabs>
              <w:tab w:val="right" w:leader="dot" w:pos="10024"/>
            </w:tabs>
            <w:rPr>
              <w:b w:val="0"/>
              <w:noProof/>
              <w:color w:val="auto"/>
              <w:kern w:val="2"/>
              <w:sz w:val="22"/>
              <w:lang w:eastAsia="fr-FR"/>
              <w14:ligatures w14:val="standardContextual"/>
            </w:rPr>
          </w:pPr>
          <w:hyperlink w:anchor="_Toc141004524" w:history="1">
            <w:r w:rsidRPr="00F34137">
              <w:rPr>
                <w:rStyle w:val="Lienhypertexte"/>
                <w:noProof/>
              </w:rPr>
              <w:t>MDN Web Docs</w:t>
            </w:r>
            <w:r>
              <w:rPr>
                <w:noProof/>
                <w:webHidden/>
              </w:rPr>
              <w:tab/>
            </w:r>
            <w:r>
              <w:rPr>
                <w:noProof/>
                <w:webHidden/>
              </w:rPr>
              <w:fldChar w:fldCharType="begin"/>
            </w:r>
            <w:r>
              <w:rPr>
                <w:noProof/>
                <w:webHidden/>
              </w:rPr>
              <w:instrText xml:space="preserve"> PAGEREF _Toc141004524 \h </w:instrText>
            </w:r>
            <w:r>
              <w:rPr>
                <w:noProof/>
                <w:webHidden/>
              </w:rPr>
            </w:r>
            <w:r>
              <w:rPr>
                <w:noProof/>
                <w:webHidden/>
              </w:rPr>
              <w:fldChar w:fldCharType="separate"/>
            </w:r>
            <w:r w:rsidR="00444203">
              <w:rPr>
                <w:noProof/>
                <w:webHidden/>
              </w:rPr>
              <w:t>35</w:t>
            </w:r>
            <w:r>
              <w:rPr>
                <w:noProof/>
                <w:webHidden/>
              </w:rPr>
              <w:fldChar w:fldCharType="end"/>
            </w:r>
          </w:hyperlink>
        </w:p>
        <w:p w14:paraId="695BF15E" w14:textId="38E9A907" w:rsidR="005D09E5" w:rsidRDefault="005D09E5">
          <w:pPr>
            <w:pStyle w:val="TM2"/>
            <w:tabs>
              <w:tab w:val="right" w:leader="dot" w:pos="10024"/>
            </w:tabs>
            <w:rPr>
              <w:b w:val="0"/>
              <w:noProof/>
              <w:color w:val="auto"/>
              <w:kern w:val="2"/>
              <w:sz w:val="22"/>
              <w:lang w:eastAsia="fr-FR"/>
              <w14:ligatures w14:val="standardContextual"/>
            </w:rPr>
          </w:pPr>
          <w:hyperlink w:anchor="_Toc141004525" w:history="1">
            <w:r w:rsidRPr="00F34137">
              <w:rPr>
                <w:rStyle w:val="Lienhypertexte"/>
                <w:noProof/>
              </w:rPr>
              <w:t>React</w:t>
            </w:r>
            <w:r>
              <w:rPr>
                <w:noProof/>
                <w:webHidden/>
              </w:rPr>
              <w:tab/>
            </w:r>
            <w:r>
              <w:rPr>
                <w:noProof/>
                <w:webHidden/>
              </w:rPr>
              <w:fldChar w:fldCharType="begin"/>
            </w:r>
            <w:r>
              <w:rPr>
                <w:noProof/>
                <w:webHidden/>
              </w:rPr>
              <w:instrText xml:space="preserve"> PAGEREF _Toc141004525 \h </w:instrText>
            </w:r>
            <w:r>
              <w:rPr>
                <w:noProof/>
                <w:webHidden/>
              </w:rPr>
            </w:r>
            <w:r>
              <w:rPr>
                <w:noProof/>
                <w:webHidden/>
              </w:rPr>
              <w:fldChar w:fldCharType="separate"/>
            </w:r>
            <w:r w:rsidR="00444203">
              <w:rPr>
                <w:noProof/>
                <w:webHidden/>
              </w:rPr>
              <w:t>35</w:t>
            </w:r>
            <w:r>
              <w:rPr>
                <w:noProof/>
                <w:webHidden/>
              </w:rPr>
              <w:fldChar w:fldCharType="end"/>
            </w:r>
          </w:hyperlink>
        </w:p>
        <w:p w14:paraId="07479E7C" w14:textId="49278D85" w:rsidR="005D09E5" w:rsidRDefault="005D09E5">
          <w:pPr>
            <w:pStyle w:val="TM2"/>
            <w:tabs>
              <w:tab w:val="right" w:leader="dot" w:pos="10024"/>
            </w:tabs>
            <w:rPr>
              <w:b w:val="0"/>
              <w:noProof/>
              <w:color w:val="auto"/>
              <w:kern w:val="2"/>
              <w:sz w:val="22"/>
              <w:lang w:eastAsia="fr-FR"/>
              <w14:ligatures w14:val="standardContextual"/>
            </w:rPr>
          </w:pPr>
          <w:hyperlink w:anchor="_Toc141004526" w:history="1">
            <w:r w:rsidRPr="00F34137">
              <w:rPr>
                <w:rStyle w:val="Lienhypertexte"/>
                <w:noProof/>
              </w:rPr>
              <w:t>Symfony PHP</w:t>
            </w:r>
            <w:r>
              <w:rPr>
                <w:noProof/>
                <w:webHidden/>
              </w:rPr>
              <w:tab/>
            </w:r>
            <w:r>
              <w:rPr>
                <w:noProof/>
                <w:webHidden/>
              </w:rPr>
              <w:fldChar w:fldCharType="begin"/>
            </w:r>
            <w:r>
              <w:rPr>
                <w:noProof/>
                <w:webHidden/>
              </w:rPr>
              <w:instrText xml:space="preserve"> PAGEREF _Toc141004526 \h </w:instrText>
            </w:r>
            <w:r>
              <w:rPr>
                <w:noProof/>
                <w:webHidden/>
              </w:rPr>
            </w:r>
            <w:r>
              <w:rPr>
                <w:noProof/>
                <w:webHidden/>
              </w:rPr>
              <w:fldChar w:fldCharType="separate"/>
            </w:r>
            <w:r w:rsidR="00444203">
              <w:rPr>
                <w:noProof/>
                <w:webHidden/>
              </w:rPr>
              <w:t>36</w:t>
            </w:r>
            <w:r>
              <w:rPr>
                <w:noProof/>
                <w:webHidden/>
              </w:rPr>
              <w:fldChar w:fldCharType="end"/>
            </w:r>
          </w:hyperlink>
        </w:p>
        <w:p w14:paraId="6197ADC6" w14:textId="2C3391CA" w:rsidR="005D09E5" w:rsidRDefault="005D09E5">
          <w:pPr>
            <w:pStyle w:val="TM2"/>
            <w:tabs>
              <w:tab w:val="right" w:leader="dot" w:pos="10024"/>
            </w:tabs>
            <w:rPr>
              <w:b w:val="0"/>
              <w:noProof/>
              <w:color w:val="auto"/>
              <w:kern w:val="2"/>
              <w:sz w:val="22"/>
              <w:lang w:eastAsia="fr-FR"/>
              <w14:ligatures w14:val="standardContextual"/>
            </w:rPr>
          </w:pPr>
          <w:hyperlink w:anchor="_Toc141004527" w:history="1">
            <w:r w:rsidRPr="00F34137">
              <w:rPr>
                <w:rStyle w:val="Lienhypertexte"/>
                <w:noProof/>
              </w:rPr>
              <w:t>GitHub</w:t>
            </w:r>
            <w:r>
              <w:rPr>
                <w:noProof/>
                <w:webHidden/>
              </w:rPr>
              <w:tab/>
            </w:r>
            <w:r>
              <w:rPr>
                <w:noProof/>
                <w:webHidden/>
              </w:rPr>
              <w:fldChar w:fldCharType="begin"/>
            </w:r>
            <w:r>
              <w:rPr>
                <w:noProof/>
                <w:webHidden/>
              </w:rPr>
              <w:instrText xml:space="preserve"> PAGEREF _Toc141004527 \h </w:instrText>
            </w:r>
            <w:r>
              <w:rPr>
                <w:noProof/>
                <w:webHidden/>
              </w:rPr>
            </w:r>
            <w:r>
              <w:rPr>
                <w:noProof/>
                <w:webHidden/>
              </w:rPr>
              <w:fldChar w:fldCharType="separate"/>
            </w:r>
            <w:r w:rsidR="00444203">
              <w:rPr>
                <w:noProof/>
                <w:webHidden/>
              </w:rPr>
              <w:t>36</w:t>
            </w:r>
            <w:r>
              <w:rPr>
                <w:noProof/>
                <w:webHidden/>
              </w:rPr>
              <w:fldChar w:fldCharType="end"/>
            </w:r>
          </w:hyperlink>
        </w:p>
        <w:p w14:paraId="12F25DA6" w14:textId="515FEC5E" w:rsidR="005D09E5" w:rsidRDefault="005D09E5">
          <w:pPr>
            <w:pStyle w:val="TM1"/>
            <w:tabs>
              <w:tab w:val="right" w:leader="dot" w:pos="10024"/>
            </w:tabs>
            <w:rPr>
              <w:b w:val="0"/>
              <w:noProof/>
              <w:color w:val="auto"/>
              <w:kern w:val="2"/>
              <w:sz w:val="22"/>
              <w:lang w:eastAsia="fr-FR"/>
              <w14:ligatures w14:val="standardContextual"/>
            </w:rPr>
          </w:pPr>
          <w:hyperlink w:anchor="_Toc141004528" w:history="1">
            <w:r w:rsidRPr="00F34137">
              <w:rPr>
                <w:rStyle w:val="Lienhypertexte"/>
                <w:noProof/>
              </w:rPr>
              <w:t>Annexe</w:t>
            </w:r>
            <w:r>
              <w:rPr>
                <w:noProof/>
                <w:webHidden/>
              </w:rPr>
              <w:tab/>
            </w:r>
            <w:r>
              <w:rPr>
                <w:noProof/>
                <w:webHidden/>
              </w:rPr>
              <w:fldChar w:fldCharType="begin"/>
            </w:r>
            <w:r>
              <w:rPr>
                <w:noProof/>
                <w:webHidden/>
              </w:rPr>
              <w:instrText xml:space="preserve"> PAGEREF _Toc141004528 \h </w:instrText>
            </w:r>
            <w:r>
              <w:rPr>
                <w:noProof/>
                <w:webHidden/>
              </w:rPr>
            </w:r>
            <w:r>
              <w:rPr>
                <w:noProof/>
                <w:webHidden/>
              </w:rPr>
              <w:fldChar w:fldCharType="separate"/>
            </w:r>
            <w:r w:rsidR="00444203">
              <w:rPr>
                <w:noProof/>
                <w:webHidden/>
              </w:rPr>
              <w:t>37</w:t>
            </w:r>
            <w:r>
              <w:rPr>
                <w:noProof/>
                <w:webHidden/>
              </w:rPr>
              <w:fldChar w:fldCharType="end"/>
            </w:r>
          </w:hyperlink>
        </w:p>
        <w:p w14:paraId="76FF5F2D" w14:textId="3DFECF34" w:rsidR="005D09E5" w:rsidRDefault="005D09E5">
          <w:pPr>
            <w:pStyle w:val="TM2"/>
            <w:tabs>
              <w:tab w:val="right" w:leader="dot" w:pos="10024"/>
            </w:tabs>
            <w:rPr>
              <w:b w:val="0"/>
              <w:noProof/>
              <w:color w:val="auto"/>
              <w:kern w:val="2"/>
              <w:sz w:val="22"/>
              <w:lang w:eastAsia="fr-FR"/>
              <w14:ligatures w14:val="standardContextual"/>
            </w:rPr>
          </w:pPr>
          <w:hyperlink w:anchor="_Toc141004529" w:history="1">
            <w:r w:rsidRPr="00F34137">
              <w:rPr>
                <w:rStyle w:val="Lienhypertexte"/>
                <w:noProof/>
              </w:rPr>
              <w:t>Boot camp</w:t>
            </w:r>
            <w:r>
              <w:rPr>
                <w:noProof/>
                <w:webHidden/>
              </w:rPr>
              <w:tab/>
            </w:r>
            <w:r>
              <w:rPr>
                <w:noProof/>
                <w:webHidden/>
              </w:rPr>
              <w:fldChar w:fldCharType="begin"/>
            </w:r>
            <w:r>
              <w:rPr>
                <w:noProof/>
                <w:webHidden/>
              </w:rPr>
              <w:instrText xml:space="preserve"> PAGEREF _Toc141004529 \h </w:instrText>
            </w:r>
            <w:r>
              <w:rPr>
                <w:noProof/>
                <w:webHidden/>
              </w:rPr>
            </w:r>
            <w:r>
              <w:rPr>
                <w:noProof/>
                <w:webHidden/>
              </w:rPr>
              <w:fldChar w:fldCharType="separate"/>
            </w:r>
            <w:r w:rsidR="00444203">
              <w:rPr>
                <w:noProof/>
                <w:webHidden/>
              </w:rPr>
              <w:t>37</w:t>
            </w:r>
            <w:r>
              <w:rPr>
                <w:noProof/>
                <w:webHidden/>
              </w:rPr>
              <w:fldChar w:fldCharType="end"/>
            </w:r>
          </w:hyperlink>
        </w:p>
        <w:p w14:paraId="3DF33231" w14:textId="3C37D163" w:rsidR="005D09E5" w:rsidRDefault="005D09E5">
          <w:pPr>
            <w:pStyle w:val="TM3"/>
            <w:tabs>
              <w:tab w:val="right" w:leader="dot" w:pos="10024"/>
            </w:tabs>
            <w:rPr>
              <w:b w:val="0"/>
              <w:noProof/>
              <w:color w:val="auto"/>
              <w:kern w:val="2"/>
              <w:sz w:val="22"/>
              <w:lang w:eastAsia="fr-FR"/>
              <w14:ligatures w14:val="standardContextual"/>
            </w:rPr>
          </w:pPr>
          <w:hyperlink w:anchor="_Toc141004530" w:history="1">
            <w:r w:rsidRPr="00F34137">
              <w:rPr>
                <w:rStyle w:val="Lienhypertexte"/>
                <w:noProof/>
              </w:rPr>
              <w:t>Plan de charge</w:t>
            </w:r>
            <w:r>
              <w:rPr>
                <w:noProof/>
                <w:webHidden/>
              </w:rPr>
              <w:tab/>
            </w:r>
            <w:r>
              <w:rPr>
                <w:noProof/>
                <w:webHidden/>
              </w:rPr>
              <w:fldChar w:fldCharType="begin"/>
            </w:r>
            <w:r>
              <w:rPr>
                <w:noProof/>
                <w:webHidden/>
              </w:rPr>
              <w:instrText xml:space="preserve"> PAGEREF _Toc141004530 \h </w:instrText>
            </w:r>
            <w:r>
              <w:rPr>
                <w:noProof/>
                <w:webHidden/>
              </w:rPr>
            </w:r>
            <w:r>
              <w:rPr>
                <w:noProof/>
                <w:webHidden/>
              </w:rPr>
              <w:fldChar w:fldCharType="separate"/>
            </w:r>
            <w:r w:rsidR="00444203">
              <w:rPr>
                <w:noProof/>
                <w:webHidden/>
              </w:rPr>
              <w:t>37</w:t>
            </w:r>
            <w:r>
              <w:rPr>
                <w:noProof/>
                <w:webHidden/>
              </w:rPr>
              <w:fldChar w:fldCharType="end"/>
            </w:r>
          </w:hyperlink>
        </w:p>
        <w:p w14:paraId="021F55E1" w14:textId="35D94A8F"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41004497"/>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FB5981F"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w:t>
      </w:r>
      <w:r w:rsidRPr="00B93982">
        <w:rPr>
          <w:szCs w:val="20"/>
        </w:rPr>
        <w:t>contacté afin de réaliser</w:t>
      </w:r>
      <w:r>
        <w:rPr>
          <w:szCs w:val="20"/>
        </w:rPr>
        <w:t xml:space="preserve"> un second entretien « technique » où nous avons parlé des projets que je construisais chez moi. </w:t>
      </w:r>
      <w:r w:rsidR="00C44965">
        <w:rPr>
          <w:szCs w:val="20"/>
        </w:rPr>
        <w:t>Quelques jours</w:t>
      </w:r>
      <w:r>
        <w:rPr>
          <w:szCs w:val="20"/>
        </w:rPr>
        <w:t xml:space="preserve"> après, Steamulo m’a </w:t>
      </w:r>
      <w:r w:rsidR="00B93982">
        <w:rPr>
          <w:szCs w:val="20"/>
        </w:rPr>
        <w:t>rappelé</w:t>
      </w:r>
      <w:r>
        <w:rPr>
          <w:szCs w:val="20"/>
        </w:rPr>
        <w:t xml:space="preserve">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w:t>
      </w:r>
      <w:r w:rsidRPr="00B93982">
        <w:rPr>
          <w:szCs w:val="20"/>
        </w:rPr>
        <w:t>projets</w:t>
      </w:r>
      <w:r w:rsidRPr="00D36047">
        <w:rPr>
          <w:szCs w:val="20"/>
        </w:rPr>
        <w:t xml:space="preserve">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7C363542" w14:textId="46A61C56" w:rsidR="00B93982" w:rsidRDefault="006578D4" w:rsidP="00B93982">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w:t>
      </w:r>
    </w:p>
    <w:p w14:paraId="69065B4B" w14:textId="398EA6F6" w:rsidR="00405FE7" w:rsidRDefault="002F7DB3" w:rsidP="005C0499">
      <w:pPr>
        <w:pStyle w:val="Contenu"/>
        <w:spacing w:line="360" w:lineRule="auto"/>
        <w:ind w:firstLine="720"/>
        <w:rPr>
          <w:b/>
          <w:szCs w:val="20"/>
        </w:rPr>
      </w:pPr>
      <w:r w:rsidRPr="002F7DB3">
        <w:rPr>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w:t>
      </w:r>
    </w:p>
    <w:p w14:paraId="45172ACE" w14:textId="30B8A641" w:rsidR="00C72DF5" w:rsidRDefault="00C72DF5" w:rsidP="00BA76FD">
      <w:pPr>
        <w:pStyle w:val="Titre1"/>
        <w:spacing w:line="360" w:lineRule="auto"/>
        <w:jc w:val="center"/>
      </w:pPr>
      <w:bookmarkStart w:id="3" w:name="_Toc141004498"/>
      <w:r>
        <w:lastRenderedPageBreak/>
        <w:t>Présentation de l’entreprise</w:t>
      </w:r>
      <w:bookmarkEnd w:id="3"/>
    </w:p>
    <w:p w14:paraId="36CED2A5" w14:textId="4C5D3582" w:rsidR="004343BB" w:rsidRDefault="00281CEC" w:rsidP="00BA76FD">
      <w:pPr>
        <w:pStyle w:val="Titre2"/>
        <w:spacing w:line="360" w:lineRule="auto"/>
      </w:pPr>
      <w:bookmarkStart w:id="4" w:name="_Toc141004499"/>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183DC3F3" w14:textId="77777777" w:rsidR="005452BA" w:rsidRDefault="00A003E1" w:rsidP="00BA76FD">
      <w:pPr>
        <w:pStyle w:val="Titre2"/>
        <w:spacing w:line="360" w:lineRule="auto"/>
        <w:jc w:val="center"/>
        <w:rPr>
          <w:shd w:val="clear" w:color="auto" w:fill="F7F7F8"/>
        </w:rPr>
        <w:sectPr w:rsidR="005452BA" w:rsidSect="00F72091">
          <w:headerReference w:type="default" r:id="rId11"/>
          <w:footerReference w:type="default" r:id="rId12"/>
          <w:pgSz w:w="11906" w:h="16838" w:code="9"/>
          <w:pgMar w:top="720" w:right="936" w:bottom="720" w:left="936" w:header="0" w:footer="289" w:gutter="0"/>
          <w:cols w:space="720"/>
          <w:docGrid w:linePitch="382"/>
        </w:sectPr>
      </w:pPr>
      <w:r>
        <w:rPr>
          <w:shd w:val="clear" w:color="auto" w:fill="F7F7F8"/>
        </w:rPr>
        <w:br w:type="page"/>
      </w:r>
    </w:p>
    <w:p w14:paraId="317E3157" w14:textId="095A5113" w:rsidR="005452BA" w:rsidRDefault="00936532" w:rsidP="005452BA">
      <w:pPr>
        <w:pStyle w:val="Titre2"/>
        <w:spacing w:line="360" w:lineRule="auto"/>
        <w:jc w:val="center"/>
      </w:pPr>
      <w:bookmarkStart w:id="5" w:name="_Toc141004500"/>
      <w:r>
        <w:rPr>
          <w:noProof/>
        </w:rPr>
        <w:lastRenderedPageBreak/>
        <w:drawing>
          <wp:anchor distT="0" distB="0" distL="114300" distR="114300" simplePos="0" relativeHeight="251752448" behindDoc="1" locked="0" layoutInCell="1" allowOverlap="1" wp14:anchorId="6303A5BA" wp14:editId="4328FA99">
            <wp:simplePos x="0" y="0"/>
            <wp:positionH relativeFrom="margin">
              <wp:posOffset>-230505</wp:posOffset>
            </wp:positionH>
            <wp:positionV relativeFrom="paragraph">
              <wp:posOffset>589068</wp:posOffset>
            </wp:positionV>
            <wp:extent cx="10238740" cy="7679055"/>
            <wp:effectExtent l="0" t="0" r="0" b="0"/>
            <wp:wrapNone/>
            <wp:docPr id="390226680" name="Image 2"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26680" name="Image 2" descr="Une image contenant capture d’écran,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0238740" cy="7679055"/>
                    </a:xfrm>
                    <a:prstGeom prst="rect">
                      <a:avLst/>
                    </a:prstGeom>
                  </pic:spPr>
                </pic:pic>
              </a:graphicData>
            </a:graphic>
            <wp14:sizeRelH relativeFrom="margin">
              <wp14:pctWidth>0</wp14:pctWidth>
            </wp14:sizeRelH>
            <wp14:sizeRelV relativeFrom="margin">
              <wp14:pctHeight>0</wp14:pctHeight>
            </wp14:sizeRelV>
          </wp:anchor>
        </w:drawing>
      </w:r>
      <w:r w:rsidR="005452BA" w:rsidRPr="00D53FBA">
        <w:t>Organigramme de l’entrepris</w:t>
      </w:r>
      <w:r w:rsidR="005452BA">
        <w:t>e</w:t>
      </w:r>
      <w:bookmarkEnd w:id="5"/>
    </w:p>
    <w:p w14:paraId="5CD580FC" w14:textId="7667DB70" w:rsidR="005452BA" w:rsidRDefault="005452BA" w:rsidP="005452BA"/>
    <w:p w14:paraId="14930E9B" w14:textId="7DA8771E" w:rsidR="005452BA" w:rsidRPr="005452BA" w:rsidRDefault="005452BA" w:rsidP="005452BA">
      <w:pPr>
        <w:sectPr w:rsidR="005452BA" w:rsidRPr="005452BA" w:rsidSect="00F72091">
          <w:pgSz w:w="16838" w:h="11906" w:orient="landscape" w:code="9"/>
          <w:pgMar w:top="936" w:right="720" w:bottom="936" w:left="720" w:header="0" w:footer="289" w:gutter="0"/>
          <w:cols w:space="720"/>
          <w:docGrid w:linePitch="382"/>
        </w:sectPr>
      </w:pPr>
    </w:p>
    <w:p w14:paraId="7335B329" w14:textId="0B2E1B18" w:rsidR="00564509" w:rsidRDefault="00564509" w:rsidP="00BA76FD">
      <w:pPr>
        <w:pStyle w:val="Titre2"/>
        <w:spacing w:line="360" w:lineRule="auto"/>
      </w:pPr>
      <w:bookmarkStart w:id="6" w:name="_Toc141004501"/>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2272" behindDoc="1" locked="0" layoutInCell="1" allowOverlap="1" wp14:anchorId="73589BC9" wp14:editId="64EED553">
            <wp:simplePos x="0" y="0"/>
            <wp:positionH relativeFrom="margin">
              <wp:align>center</wp:align>
            </wp:positionH>
            <wp:positionV relativeFrom="paragraph">
              <wp:posOffset>231140</wp:posOffset>
            </wp:positionV>
            <wp:extent cx="4895850" cy="3438525"/>
            <wp:effectExtent l="0" t="0" r="0" b="9525"/>
            <wp:wrapNone/>
            <wp:docPr id="7" name="Imag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41004502"/>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04320" behindDoc="1" locked="0" layoutInCell="1" allowOverlap="1" wp14:anchorId="0DC97A09" wp14:editId="553070AC">
            <wp:simplePos x="0" y="0"/>
            <wp:positionH relativeFrom="margin">
              <wp:align>left</wp:align>
            </wp:positionH>
            <wp:positionV relativeFrom="paragraph">
              <wp:posOffset>3175</wp:posOffset>
            </wp:positionV>
            <wp:extent cx="1854018" cy="1712666"/>
            <wp:effectExtent l="0" t="0" r="0" b="0"/>
            <wp:wrapNone/>
            <wp:docPr id="47" name="Imag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3296" behindDoc="1" locked="0" layoutInCell="1" allowOverlap="1" wp14:anchorId="22FA5218" wp14:editId="3E5F6B4C">
            <wp:simplePos x="0" y="0"/>
            <wp:positionH relativeFrom="margin">
              <wp:posOffset>2307681</wp:posOffset>
            </wp:positionH>
            <wp:positionV relativeFrom="paragraph">
              <wp:posOffset>26670</wp:posOffset>
            </wp:positionV>
            <wp:extent cx="3551464" cy="1108828"/>
            <wp:effectExtent l="0" t="0" r="0" b="0"/>
            <wp:wrapNone/>
            <wp:docPr id="39" name="Imag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07392" behindDoc="1" locked="0" layoutInCell="1" allowOverlap="1" wp14:anchorId="6E1C9574" wp14:editId="6DA42344">
            <wp:simplePos x="0" y="0"/>
            <wp:positionH relativeFrom="column">
              <wp:posOffset>3774440</wp:posOffset>
            </wp:positionH>
            <wp:positionV relativeFrom="paragraph">
              <wp:posOffset>215900</wp:posOffset>
            </wp:positionV>
            <wp:extent cx="1139877" cy="476250"/>
            <wp:effectExtent l="0" t="0" r="3175" b="0"/>
            <wp:wrapNone/>
            <wp:docPr id="580" name="Image 5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 580">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05344" behindDoc="1" locked="0" layoutInCell="1" allowOverlap="1" wp14:anchorId="7D8EBD4C" wp14:editId="4CE9CDAE">
            <wp:simplePos x="0" y="0"/>
            <wp:positionH relativeFrom="margin">
              <wp:posOffset>262890</wp:posOffset>
            </wp:positionH>
            <wp:positionV relativeFrom="paragraph">
              <wp:posOffset>63500</wp:posOffset>
            </wp:positionV>
            <wp:extent cx="1575677" cy="971550"/>
            <wp:effectExtent l="0" t="0" r="5715" b="0"/>
            <wp:wrapNone/>
            <wp:docPr id="577" name="Image 5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16EC1FAF" wp14:editId="40846E4B">
            <wp:simplePos x="0" y="0"/>
            <wp:positionH relativeFrom="margin">
              <wp:posOffset>1993900</wp:posOffset>
            </wp:positionH>
            <wp:positionV relativeFrom="paragraph">
              <wp:posOffset>120650</wp:posOffset>
            </wp:positionV>
            <wp:extent cx="1576800" cy="847292"/>
            <wp:effectExtent l="0" t="0" r="4445" b="0"/>
            <wp:wrapNone/>
            <wp:docPr id="578" name="Image 5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08416" behindDoc="1" locked="0" layoutInCell="1" allowOverlap="1" wp14:anchorId="14B4260B" wp14:editId="3388042B">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 581">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41004503"/>
      <w:r>
        <w:lastRenderedPageBreak/>
        <w:t>Projet réalisé</w:t>
      </w:r>
      <w:bookmarkEnd w:id="8"/>
    </w:p>
    <w:p w14:paraId="49F1CD45" w14:textId="6B93A39B" w:rsidR="00D7150E" w:rsidRDefault="00D7150E" w:rsidP="00BA76FD">
      <w:pPr>
        <w:pStyle w:val="Titre2"/>
        <w:spacing w:line="360" w:lineRule="auto"/>
      </w:pPr>
      <w:bookmarkStart w:id="9" w:name="_Toc141004504"/>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41004505"/>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4F14F255" w14:textId="71A181D7" w:rsidR="00C15E10" w:rsidRDefault="00C15E10">
      <w:pPr>
        <w:spacing w:after="200"/>
        <w:rPr>
          <w:b w:val="0"/>
          <w:sz w:val="24"/>
          <w:szCs w:val="20"/>
        </w:rPr>
      </w:pPr>
      <w:r>
        <w:rPr>
          <w:szCs w:val="20"/>
        </w:rPr>
        <w:br w:type="page"/>
      </w:r>
    </w:p>
    <w:p w14:paraId="6112A9C7" w14:textId="77777777" w:rsidR="00C15E10" w:rsidRDefault="00C15E10" w:rsidP="00C15E10">
      <w:pPr>
        <w:pStyle w:val="Titre3"/>
      </w:pPr>
      <w:bookmarkStart w:id="11" w:name="_Toc141004506"/>
      <w:r>
        <w:lastRenderedPageBreak/>
        <w:t>Le stack utilisé</w:t>
      </w:r>
      <w:bookmarkEnd w:id="11"/>
    </w:p>
    <w:p w14:paraId="2408121C" w14:textId="5A982ED2" w:rsidR="00C15E10" w:rsidRDefault="00C15E10" w:rsidP="00C15E10">
      <w:pPr>
        <w:pStyle w:val="Titre4"/>
      </w:pPr>
      <w:r>
        <w:t xml:space="preserve">React </w:t>
      </w:r>
      <w:r w:rsidR="00F72091">
        <w:t>TypeScript</w:t>
      </w:r>
      <w:r w:rsidR="00FF6E06">
        <w:t xml:space="preserve"> (front-end)</w:t>
      </w:r>
    </w:p>
    <w:p w14:paraId="5BFF0293" w14:textId="794F9E07" w:rsidR="00C15E10" w:rsidRDefault="00C15E10" w:rsidP="00C15E10">
      <w:pPr>
        <w:pStyle w:val="Contenu"/>
        <w:ind w:firstLine="720"/>
      </w:pPr>
      <w:r>
        <w:t>Pour la réalisation du front-office, il m’a été imposé d’utiliser React TypeScript. Cette technologie offre de nombreux avantages, notamment en termes de maintenabilité, de productivité et de qualité du code. Grâce à la combinaison de React et de TypeScript, j’ai pu bénéficier d’une syntaxe plus expressive, d’une meilleure gestion des types et d’un système de compilation statique qui m’a permis de détecter les erreurs plus facilement.</w:t>
      </w:r>
    </w:p>
    <w:p w14:paraId="6CADECB8" w14:textId="2F29A4CC" w:rsidR="00C15E10" w:rsidRDefault="00C15E10" w:rsidP="00C15E10">
      <w:pPr>
        <w:pStyle w:val="Contenu"/>
        <w:ind w:firstLine="720"/>
      </w:pPr>
      <w:r>
        <w:t>React m’a permis de diviser l’interface utilisateur en plusieurs composants réutilisables, ce qui facilitera la maintenance et la gestion du code si le projet est repris.</w:t>
      </w:r>
    </w:p>
    <w:p w14:paraId="52FE207D" w14:textId="77AC4570" w:rsidR="00C15E10" w:rsidRDefault="00C15E10" w:rsidP="00C15E10">
      <w:pPr>
        <w:pStyle w:val="Contenu"/>
        <w:ind w:firstLine="720"/>
      </w:pPr>
      <w:r>
        <w:t>L’utilisation de TypeScript a apporté également des avantages significatifs. En fournissant une vérification statique des types, il a su détecter les erreurs de typages avant même l’</w:t>
      </w:r>
      <w:r w:rsidR="00FF6E06">
        <w:t>exécution</w:t>
      </w:r>
      <w:r>
        <w:t xml:space="preserve"> du code. Cela contribue à réduire les bugs et à améliorer la stabilité</w:t>
      </w:r>
      <w:r w:rsidR="00FF6E06">
        <w:t xml:space="preserve"> de l’application.</w:t>
      </w:r>
    </w:p>
    <w:p w14:paraId="7CFE5E5F" w14:textId="77777777" w:rsidR="00FF6E06" w:rsidRDefault="00FF6E06" w:rsidP="00C15E10">
      <w:pPr>
        <w:pStyle w:val="Contenu"/>
        <w:ind w:firstLine="720"/>
      </w:pPr>
    </w:p>
    <w:p w14:paraId="1196E6D9" w14:textId="3428BB02" w:rsidR="00FF6E06" w:rsidRDefault="00FF6E06" w:rsidP="00FF6E06">
      <w:pPr>
        <w:pStyle w:val="Titre4"/>
      </w:pPr>
      <w:r>
        <w:t>Java SpringBoot (back-end)</w:t>
      </w:r>
    </w:p>
    <w:p w14:paraId="0E773C62" w14:textId="74319667" w:rsidR="00FF6E06" w:rsidRDefault="00FF6E06" w:rsidP="00FF6E06">
      <w:pPr>
        <w:pStyle w:val="Contenu"/>
      </w:pPr>
      <w:r>
        <w:tab/>
        <w:t>Pour assurer la réalisation de la partie back-end du site, il a fallu que j’utilise Java Spring Boot. Spring Boot est une framework Java qui facilite grandement le développement d’application web robuste et évolutives.</w:t>
      </w:r>
    </w:p>
    <w:p w14:paraId="6EBF3193" w14:textId="072752E2" w:rsidR="00FF6E06" w:rsidRDefault="00FF6E06" w:rsidP="00FF6E06">
      <w:pPr>
        <w:pStyle w:val="Contenu"/>
      </w:pPr>
      <w:r>
        <w:tab/>
        <w:t xml:space="preserve">J’ai pu rapidement mettre en place une architecture simple permettant de gérer les différentes fonctionnalités du site, telles que la consultation des livres, la gestion des utilisateurs en faisant le pont avec keycloak, la communication avec la base de données. </w:t>
      </w:r>
    </w:p>
    <w:p w14:paraId="71AF910C" w14:textId="7EAC54CE" w:rsidR="00FF6E06" w:rsidRDefault="00FF6E06" w:rsidP="00FF6E06">
      <w:pPr>
        <w:pStyle w:val="Contenu"/>
      </w:pPr>
      <w:r>
        <w:tab/>
        <w:t xml:space="preserve">En utilisant ce framework, j’ai pu profiter de la richesse de l’écosystème Spring, qui propose une vaste gamme de bibliothèques et d’outils pour faciliter le développement. </w:t>
      </w:r>
    </w:p>
    <w:p w14:paraId="6E04686E" w14:textId="77777777" w:rsidR="00FF6E06" w:rsidRDefault="00FF6E06" w:rsidP="00FF6E06">
      <w:pPr>
        <w:pStyle w:val="Contenu"/>
      </w:pPr>
    </w:p>
    <w:p w14:paraId="0EE4D737" w14:textId="1456B98D" w:rsidR="00FF6E06" w:rsidRDefault="00FF6E06" w:rsidP="00FF6E06">
      <w:pPr>
        <w:pStyle w:val="Titre4"/>
      </w:pPr>
      <w:r>
        <w:t>Keycloak (Authentification)</w:t>
      </w:r>
    </w:p>
    <w:p w14:paraId="00CF92A0" w14:textId="7E86715F" w:rsidR="00FF6E06" w:rsidRDefault="00FF6E06" w:rsidP="008F65BD">
      <w:pPr>
        <w:pStyle w:val="Contenu"/>
        <w:ind w:firstLine="720"/>
      </w:pPr>
      <w:r>
        <w:t>En ce qui concerne la gestion de l’authentification et de l’autorisation des utilisateurs sur le site web, keycloak a été choisi. Keycloak est une solution open</w:t>
      </w:r>
      <w:r w:rsidR="008F65BD">
        <w:t xml:space="preserve"> </w:t>
      </w:r>
      <w:r>
        <w:t xml:space="preserve">source qui offre une gestion complète de l’identité et de l’accès, ce qui permet de sécuriser efficacement </w:t>
      </w:r>
      <w:r w:rsidR="008F65BD">
        <w:t>les applications et de contrôler les permissions d’accès des utilisateurs.</w:t>
      </w:r>
    </w:p>
    <w:p w14:paraId="2AEF76FB" w14:textId="77777777" w:rsidR="008F65BD" w:rsidRDefault="008F65BD" w:rsidP="00FF6E06">
      <w:pPr>
        <w:pStyle w:val="Contenu"/>
      </w:pPr>
      <w:r>
        <w:tab/>
        <w:t>Java, avec son écosystème riche et mature, facilite l’intégration de Keycloak dans l’application. La communication entre l’application Spring Boot et Keycloak est gérée de manière transparente. Java fournit des API et des mécanisme avancés pour gérer les flux d’authentification, la validation des jetons JWT, la gestion des rôles et des autorisations.</w:t>
      </w:r>
    </w:p>
    <w:p w14:paraId="3977C295" w14:textId="77777777" w:rsidR="008F65BD" w:rsidRDefault="008F65BD" w:rsidP="00FF6E06">
      <w:pPr>
        <w:pStyle w:val="Contenu"/>
      </w:pPr>
      <w:r>
        <w:tab/>
        <w:t>En combinant les deux, j’ai pu mettre en place un système d’authentification sécurisé pour mon application. J’ai pu au travers de Keycloak gérer les utilisateurs, les rôles ainsi que les groupes.</w:t>
      </w:r>
    </w:p>
    <w:p w14:paraId="76CBE80E" w14:textId="77777777" w:rsidR="008F65BD" w:rsidRDefault="008F65BD">
      <w:pPr>
        <w:spacing w:after="200"/>
        <w:rPr>
          <w:b w:val="0"/>
          <w:sz w:val="24"/>
        </w:rPr>
      </w:pPr>
      <w:r>
        <w:br w:type="page"/>
      </w:r>
    </w:p>
    <w:p w14:paraId="7BCC1373" w14:textId="47382A63" w:rsidR="00067EB8" w:rsidRDefault="00C35FEC" w:rsidP="00BA76FD">
      <w:pPr>
        <w:pStyle w:val="Titre3"/>
        <w:spacing w:line="360" w:lineRule="auto"/>
      </w:pPr>
      <w:bookmarkStart w:id="12" w:name="_Toc141004507"/>
      <w:r>
        <w:lastRenderedPageBreak/>
        <w:t>Réalisation</w:t>
      </w:r>
      <w:bookmarkEnd w:id="12"/>
    </w:p>
    <w:p w14:paraId="2AD521C0" w14:textId="1B524A59"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394F76">
          <w:rPr>
            <w:rStyle w:val="Lienhypertexte"/>
            <w:color w:val="171717" w:themeColor="background2" w:themeShade="1A"/>
            <w:szCs w:val="20"/>
          </w:rPr>
          <w:t xml:space="preserve">voir en </w:t>
        </w:r>
        <w:r w:rsidR="005D0427" w:rsidRPr="00394F76">
          <w:rPr>
            <w:rStyle w:val="Lienhypertexte"/>
            <w:color w:val="171717" w:themeColor="background2" w:themeShade="1A"/>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0132722B"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7F7779C0"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683E3371"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w:t>
      </w:r>
    </w:p>
    <w:p w14:paraId="5EE39722" w14:textId="697B4197"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w:t>
      </w:r>
    </w:p>
    <w:p w14:paraId="6E5F935E" w14:textId="436BADA6"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3" w:name="_Toc141004508"/>
      <w:r>
        <w:t>La soutenance</w:t>
      </w:r>
      <w:bookmarkEnd w:id="13"/>
    </w:p>
    <w:p w14:paraId="2669B3C0" w14:textId="3DF39FDB"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04DCDA8A"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7E742384"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124CB584"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3548531D" w:rsidR="00940BC5" w:rsidRDefault="00EA77D4" w:rsidP="00BA76FD">
      <w:pPr>
        <w:spacing w:after="200" w:line="360" w:lineRule="auto"/>
        <w:rPr>
          <w:b w:val="0"/>
          <w:sz w:val="24"/>
          <w:szCs w:val="20"/>
        </w:rPr>
      </w:pPr>
      <w:r>
        <w:rPr>
          <w:b w:val="0"/>
          <w:noProof/>
          <w:sz w:val="24"/>
          <w:szCs w:val="20"/>
        </w:rPr>
        <w:drawing>
          <wp:anchor distT="0" distB="0" distL="114300" distR="114300" simplePos="0" relativeHeight="251751424" behindDoc="1" locked="0" layoutInCell="1" allowOverlap="1" wp14:anchorId="66F4FA7C" wp14:editId="4D0F4CE5">
            <wp:simplePos x="0" y="0"/>
            <wp:positionH relativeFrom="margin">
              <wp:align>center</wp:align>
            </wp:positionH>
            <wp:positionV relativeFrom="paragraph">
              <wp:posOffset>443230</wp:posOffset>
            </wp:positionV>
            <wp:extent cx="2087457" cy="1180410"/>
            <wp:effectExtent l="0" t="0" r="0" b="1270"/>
            <wp:wrapNone/>
            <wp:docPr id="1895112599" name="Image 6" descr="Une image contenant noir, obscurité&#10;&#10;Description générée automatiquemen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2599" name="Image 6" descr="Une image contenant noir, obscurité&#10;&#10;Description générée automatiquement">
                      <a:hlinkClick r:id="rId21"/>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7457" cy="1180410"/>
                    </a:xfrm>
                    <a:prstGeom prst="rect">
                      <a:avLst/>
                    </a:prstGeom>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4" w:name="_Toc141004509"/>
      <w:r>
        <w:lastRenderedPageBreak/>
        <w:t>Guichet unique des entreprises</w:t>
      </w:r>
      <w:bookmarkEnd w:id="14"/>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Le Back-end : Cette partie est la partie coté serveur, elle sera en charge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5" w:name="_Toc141004510"/>
      <w:r>
        <w:t>Description de l’équipe</w:t>
      </w:r>
      <w:bookmarkEnd w:id="15"/>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79D10B9D" w14:textId="4A6EA1F7" w:rsidR="00CD51AC" w:rsidRPr="00CD51AC" w:rsidRDefault="00EA5FF9" w:rsidP="00CD51AC">
      <w:pPr>
        <w:pStyle w:val="Contenu"/>
        <w:spacing w:line="360" w:lineRule="auto"/>
        <w:rPr>
          <w:szCs w:val="20"/>
        </w:rPr>
      </w:pPr>
      <w:r>
        <w:rPr>
          <w:szCs w:val="20"/>
        </w:rPr>
        <w:t xml:space="preserve"> </w:t>
      </w:r>
      <w:r w:rsidR="009B2935">
        <w:rPr>
          <w:szCs w:val="20"/>
        </w:rPr>
        <w:tab/>
      </w:r>
      <w:r w:rsidR="00CD51AC" w:rsidRPr="00CD51AC">
        <w:rPr>
          <w:szCs w:val="20"/>
        </w:rPr>
        <w:t>L'équipe Build était composée de développeurs talentueux, dédiés à la réalisation des fonctionnalités clés de l'application. Tout au long du processus de développement, ils travaillaient en étroite collaboration avec le client pour s'assurer que les besoins et les attentes étaient bien pris en compte. Au début de chaque sprint, l'équipe se mettait d'accord avec le client sur les fonctionnalités à développer en priorité.</w:t>
      </w:r>
    </w:p>
    <w:p w14:paraId="63B78B42" w14:textId="77777777" w:rsidR="00CD51AC" w:rsidRPr="00CD51AC" w:rsidRDefault="00CD51AC" w:rsidP="00CD51AC">
      <w:pPr>
        <w:pStyle w:val="Contenu"/>
        <w:spacing w:line="360" w:lineRule="auto"/>
        <w:ind w:firstLine="720"/>
        <w:rPr>
          <w:szCs w:val="20"/>
        </w:rPr>
      </w:pPr>
      <w:r w:rsidRPr="00CD51AC">
        <w:rPr>
          <w:szCs w:val="20"/>
        </w:rPr>
        <w:t>Les missions de l'équipe Build étaient diverses, allant de la refonte de composants existants à l'ajout de nouvelles pages offrant des fonctionnalités supplémentaires. Ils s'efforçaient de livrer des fonctionnalités de qualité tout en respectant les délais établis.</w:t>
      </w:r>
    </w:p>
    <w:p w14:paraId="576E0A9C" w14:textId="77777777" w:rsidR="00CD51AC" w:rsidRPr="00CD51AC" w:rsidRDefault="00CD51AC" w:rsidP="00CD51AC">
      <w:pPr>
        <w:pStyle w:val="Contenu"/>
        <w:spacing w:line="360" w:lineRule="auto"/>
        <w:ind w:firstLine="720"/>
        <w:rPr>
          <w:szCs w:val="20"/>
        </w:rPr>
      </w:pPr>
      <w:r w:rsidRPr="00CD51AC">
        <w:rPr>
          <w:szCs w:val="20"/>
        </w:rPr>
        <w:t xml:space="preserve">Une fois qu'une fonctionnalité était achevée, les développeurs présentaient leur travail au client lors de démonstrations, appelées "démo". Ces démos étaient des moments clés pour évaluer les progrès accomplis et permettaient au client de donner son approbation ou de suggérer des </w:t>
      </w:r>
      <w:r w:rsidRPr="00CD51AC">
        <w:rPr>
          <w:szCs w:val="20"/>
        </w:rPr>
        <w:lastRenderedPageBreak/>
        <w:t>modifications. Cette approche itérative garantissait que le produit final répondrait parfaitement aux attentes du client.</w:t>
      </w:r>
    </w:p>
    <w:p w14:paraId="32344DAD" w14:textId="5D423AB8" w:rsidR="00CD51AC" w:rsidRPr="00CD51AC" w:rsidRDefault="00CD51AC" w:rsidP="00CD51AC">
      <w:pPr>
        <w:pStyle w:val="Contenu"/>
        <w:spacing w:line="360" w:lineRule="auto"/>
        <w:ind w:firstLine="720"/>
        <w:rPr>
          <w:szCs w:val="20"/>
        </w:rPr>
      </w:pPr>
      <w:r w:rsidRPr="00CD51AC">
        <w:rPr>
          <w:szCs w:val="20"/>
        </w:rPr>
        <w:t xml:space="preserve">Encadrés par les Product </w:t>
      </w:r>
      <w:r w:rsidR="00F72091" w:rsidRPr="00CD51AC">
        <w:rPr>
          <w:szCs w:val="20"/>
        </w:rPr>
        <w:t>Owner</w:t>
      </w:r>
      <w:r w:rsidRPr="00CD51AC">
        <w:rPr>
          <w:szCs w:val="20"/>
        </w:rPr>
        <w:t>, les développeurs de l'équipe Build étaient à l'écoute des retours du client et réactifs aux demandes de modification. Leur capacité à collaborer efficacement avec le client et à s'adapter aux évolutions des besoins jouait un rôle crucial dans la réussite du projet.</w:t>
      </w:r>
    </w:p>
    <w:p w14:paraId="40267943" w14:textId="30F87DBC" w:rsidR="00EA5FF9" w:rsidRDefault="00CD51AC" w:rsidP="00CD51AC">
      <w:pPr>
        <w:pStyle w:val="Contenu"/>
        <w:spacing w:line="360" w:lineRule="auto"/>
        <w:ind w:firstLine="720"/>
        <w:rPr>
          <w:szCs w:val="20"/>
        </w:rPr>
      </w:pPr>
      <w:r w:rsidRPr="00CD51AC">
        <w:rPr>
          <w:szCs w:val="20"/>
        </w:rPr>
        <w:t>En somme, l'équipe Build était le moteur de l'avancement du projet, en apportant expertise technique et flexibilité pour réaliser les fonctionnalités attendues par le client. Leur processus de démonstration et d'ajustement continu permettait de maintenir un haut niveau de satisfaction client tout au long du développement de l'application.</w:t>
      </w:r>
    </w:p>
    <w:p w14:paraId="3B1AD98F" w14:textId="77777777" w:rsidR="00CD51AC" w:rsidRDefault="00CD51AC" w:rsidP="00CD51AC">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232D8E15" w14:textId="77777777" w:rsidR="00CD51AC" w:rsidRPr="00CD51AC" w:rsidRDefault="00CD51AC" w:rsidP="00CD51AC">
      <w:pPr>
        <w:spacing w:after="200"/>
        <w:ind w:firstLine="720"/>
        <w:rPr>
          <w:b w:val="0"/>
          <w:sz w:val="24"/>
          <w:szCs w:val="20"/>
        </w:rPr>
      </w:pPr>
      <w:r w:rsidRPr="00CD51AC">
        <w:rPr>
          <w:b w:val="0"/>
          <w:sz w:val="24"/>
          <w:szCs w:val="20"/>
        </w:rPr>
        <w:t>L'équipe Run constituait le pilier essentiel de la gestion et du bon fonctionnement de l'application web. Leur objectif principal était de veiller à ce que l'application fonctionne de manière optimale et sans accroc. Ils étaient responsables de la surveillance régulière des performances, de manière à identifier rapidement toute anomalie ou ralentissement potentiel.</w:t>
      </w:r>
    </w:p>
    <w:p w14:paraId="7F7D4FA1" w14:textId="77777777" w:rsidR="00CD51AC" w:rsidRPr="00CD51AC" w:rsidRDefault="00CD51AC" w:rsidP="00CD51AC">
      <w:pPr>
        <w:spacing w:after="200"/>
        <w:ind w:firstLine="720"/>
        <w:rPr>
          <w:b w:val="0"/>
          <w:sz w:val="24"/>
          <w:szCs w:val="20"/>
        </w:rPr>
      </w:pPr>
      <w:r w:rsidRPr="00CD51AC">
        <w:rPr>
          <w:b w:val="0"/>
          <w:sz w:val="24"/>
          <w:szCs w:val="20"/>
        </w:rPr>
        <w:t>En cas d'incident, l'équipe Run intervenait avec rapidité et efficacité pour résoudre les problèmes rencontrés. Leur expertise technique leur permettait de diagnostiquer rapidement les causes des incidents et de mettre en œuvre des solutions adéquates pour rétablir le bon fonctionnement de l'application.</w:t>
      </w:r>
    </w:p>
    <w:p w14:paraId="066512B5" w14:textId="77777777" w:rsidR="00CD51AC" w:rsidRPr="00CD51AC" w:rsidRDefault="00CD51AC" w:rsidP="00CD51AC">
      <w:pPr>
        <w:spacing w:after="200"/>
        <w:ind w:firstLine="720"/>
        <w:rPr>
          <w:b w:val="0"/>
          <w:sz w:val="24"/>
          <w:szCs w:val="20"/>
        </w:rPr>
      </w:pPr>
      <w:r w:rsidRPr="00CD51AC">
        <w:rPr>
          <w:b w:val="0"/>
          <w:sz w:val="24"/>
          <w:szCs w:val="20"/>
        </w:rPr>
        <w:t>La sécurité était une préoccupation constante pour l'équipe Run. Ils étaient chargés de mettre en place des correctifs de sécurité pour protéger l'application contre les menaces potentielles. Leur vigilance et leur réactivité étaient d'une importance capitale pour garantir la confidentialité et l'intégrité des données traitées par l'application.</w:t>
      </w:r>
    </w:p>
    <w:p w14:paraId="76617120" w14:textId="77777777" w:rsidR="00CD51AC" w:rsidRPr="00CD51AC" w:rsidRDefault="00CD51AC" w:rsidP="00CD51AC">
      <w:pPr>
        <w:spacing w:after="200"/>
        <w:ind w:firstLine="720"/>
        <w:rPr>
          <w:b w:val="0"/>
          <w:sz w:val="24"/>
          <w:szCs w:val="20"/>
        </w:rPr>
      </w:pPr>
      <w:r w:rsidRPr="00CD51AC">
        <w:rPr>
          <w:b w:val="0"/>
          <w:sz w:val="24"/>
          <w:szCs w:val="20"/>
        </w:rPr>
        <w:t>En plus de leurs tâches réactives, l'équipe Run se concentrait également sur des aspects proactifs pour assurer la stabilité à long terme de l'application. Ils mettaient en œuvre des pratiques de maintenance préventive, réalisant des mises à jour régulières pour garantir que l'application reste à jour et performante.</w:t>
      </w:r>
    </w:p>
    <w:p w14:paraId="4463E967" w14:textId="4532E723" w:rsidR="00CD51AC" w:rsidRPr="00CD51AC" w:rsidRDefault="00CD51AC" w:rsidP="00CD51AC">
      <w:pPr>
        <w:spacing w:after="200"/>
        <w:ind w:firstLine="720"/>
        <w:rPr>
          <w:b w:val="0"/>
          <w:sz w:val="24"/>
          <w:szCs w:val="20"/>
        </w:rPr>
      </w:pPr>
      <w:r w:rsidRPr="00CD51AC">
        <w:rPr>
          <w:b w:val="0"/>
          <w:sz w:val="24"/>
          <w:szCs w:val="20"/>
        </w:rPr>
        <w:t xml:space="preserve">La coordination avec les autres équipes du projet était un élément clé du succès de l'équipe Run. Ils collaboraient étroitement avec les équipes Build et Product </w:t>
      </w:r>
      <w:r w:rsidR="004152FF" w:rsidRPr="00CD51AC">
        <w:rPr>
          <w:b w:val="0"/>
          <w:sz w:val="24"/>
          <w:szCs w:val="20"/>
        </w:rPr>
        <w:t>Owner</w:t>
      </w:r>
      <w:r w:rsidRPr="00CD51AC">
        <w:rPr>
          <w:b w:val="0"/>
          <w:sz w:val="24"/>
          <w:szCs w:val="20"/>
        </w:rPr>
        <w:t xml:space="preserve"> pour s'assurer que les développements réalisés étaient en adéquation avec les exigences techniques et les contraintes de maintenance de l'application.</w:t>
      </w:r>
    </w:p>
    <w:p w14:paraId="2D6F8EB2" w14:textId="7561F7DC" w:rsidR="00CD51AC" w:rsidRDefault="00CD51AC" w:rsidP="00CD51AC">
      <w:pPr>
        <w:spacing w:after="200"/>
        <w:ind w:firstLine="720"/>
        <w:rPr>
          <w:rFonts w:asciiTheme="majorHAnsi" w:eastAsiaTheme="majorEastAsia" w:hAnsiTheme="majorHAnsi" w:cstheme="majorBidi"/>
          <w:color w:val="012639" w:themeColor="accent1" w:themeShade="7F"/>
          <w:sz w:val="24"/>
          <w:szCs w:val="24"/>
        </w:rPr>
      </w:pPr>
      <w:r w:rsidRPr="00CD51AC">
        <w:rPr>
          <w:b w:val="0"/>
          <w:sz w:val="24"/>
          <w:szCs w:val="20"/>
        </w:rPr>
        <w:t>En somme, l'équipe Run jouait un rôle fondamental dans la pérennité et la performance de l'application web. Leur capacité à anticiper et résoudre les incidents, à veiller à la sécurité et à la maintenance, contribuait à offrir une expérience utilisateur fluide et sécurisée, tout en maintenant un niveau élevé de fiabilité pour l'ensemble du projet.</w:t>
      </w:r>
      <w:r>
        <w:br w:type="page"/>
      </w:r>
    </w:p>
    <w:p w14:paraId="11907CEE" w14:textId="1019160C" w:rsidR="00206F43" w:rsidRDefault="002574DE" w:rsidP="00BA76FD">
      <w:pPr>
        <w:pStyle w:val="Titre3"/>
        <w:spacing w:line="360" w:lineRule="auto"/>
      </w:pPr>
      <w:bookmarkStart w:id="16" w:name="_Toc141004511"/>
      <w:r>
        <w:lastRenderedPageBreak/>
        <w:t>Méthodologie appliquée</w:t>
      </w:r>
      <w:r w:rsidR="00206F43">
        <w:t xml:space="preserve">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1248" behindDoc="1" locked="0" layoutInCell="1" allowOverlap="1" wp14:anchorId="161E9A01" wp14:editId="397AB27C">
            <wp:simplePos x="0" y="0"/>
            <wp:positionH relativeFrom="margin">
              <wp:posOffset>1874520</wp:posOffset>
            </wp:positionH>
            <wp:positionV relativeFrom="paragraph">
              <wp:posOffset>12700</wp:posOffset>
            </wp:positionV>
            <wp:extent cx="2640330" cy="1980137"/>
            <wp:effectExtent l="0" t="0" r="7620" b="1270"/>
            <wp:wrapNone/>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a:extLst>
                        <a:ext uri="{C183D7F6-B498-43B3-948B-1728B52AA6E4}">
                          <adec:decorative xmlns:adec="http://schemas.microsoft.com/office/drawing/2017/decorative" val="1"/>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723CB998" w14:textId="77777777" w:rsidR="00EE0DAD" w:rsidRDefault="003374F6" w:rsidP="00D11D83">
      <w:pPr>
        <w:pStyle w:val="Contenu"/>
        <w:spacing w:line="360" w:lineRule="auto"/>
        <w:ind w:firstLine="720"/>
        <w:rPr>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p>
    <w:p w14:paraId="1EA8F83A" w14:textId="1FF322DB" w:rsidR="00EE0DAD" w:rsidRDefault="005908BC" w:rsidP="00EE0DAD">
      <w:pPr>
        <w:pStyle w:val="Titre3"/>
      </w:pPr>
      <w:bookmarkStart w:id="17" w:name="_Toc141004512"/>
      <w:r>
        <w:lastRenderedPageBreak/>
        <w:t>La stack utilisé</w:t>
      </w:r>
      <w:bookmarkEnd w:id="17"/>
    </w:p>
    <w:p w14:paraId="53479439" w14:textId="46B46666" w:rsidR="00EE0DAD" w:rsidRDefault="00EE0DAD" w:rsidP="00EE0DAD">
      <w:pPr>
        <w:pStyle w:val="Titre4"/>
      </w:pPr>
      <w:r>
        <w:t>React TypeScript (front-end)</w:t>
      </w:r>
    </w:p>
    <w:p w14:paraId="67C35072" w14:textId="77777777" w:rsidR="00EE0DAD" w:rsidRDefault="00EE0DAD" w:rsidP="00EE0DAD">
      <w:pPr>
        <w:pStyle w:val="Contenu"/>
      </w:pPr>
      <w:r>
        <w:tab/>
        <w:t xml:space="preserve">Tout comme le boot camp, nous utilisons React couplé à TypeScript afin de réaliser l’IHM de l’application. </w:t>
      </w:r>
    </w:p>
    <w:p w14:paraId="469CCFF1" w14:textId="77777777" w:rsidR="00EE0DAD" w:rsidRDefault="00EE0DAD" w:rsidP="00EE0DAD">
      <w:pPr>
        <w:pStyle w:val="Contenu"/>
      </w:pPr>
    </w:p>
    <w:p w14:paraId="6E846E6B" w14:textId="1352E5AD" w:rsidR="00EE0DAD" w:rsidRDefault="00F72091" w:rsidP="00EE0DAD">
      <w:pPr>
        <w:pStyle w:val="Titre4"/>
      </w:pPr>
      <w:r>
        <w:t>PHP</w:t>
      </w:r>
      <w:r w:rsidR="00EE0DAD">
        <w:t xml:space="preserve"> Symfony (back-end)</w:t>
      </w:r>
    </w:p>
    <w:p w14:paraId="4872C2D9" w14:textId="77777777" w:rsidR="00EE0DAD" w:rsidRDefault="00EE0DAD" w:rsidP="00EE0DAD">
      <w:pPr>
        <w:pStyle w:val="Contenu"/>
        <w:ind w:firstLine="720"/>
      </w:pPr>
      <w:r>
        <w:t>Afin de réaliser l'API de l'application, le choix s'est porté sur PHP Symfony. Symfony est un framework de développement web populaire et puissant, largement utilisé pour la création d'applications web robustes et évolutives.</w:t>
      </w:r>
    </w:p>
    <w:p w14:paraId="75A9D812" w14:textId="77777777" w:rsidR="00EE0DAD" w:rsidRDefault="00EE0DAD" w:rsidP="00EE0DAD">
      <w:pPr>
        <w:pStyle w:val="Contenu"/>
      </w:pPr>
    </w:p>
    <w:p w14:paraId="0FD31132" w14:textId="77777777" w:rsidR="00EE0DAD" w:rsidRDefault="00EE0DAD" w:rsidP="00EE0DAD">
      <w:pPr>
        <w:pStyle w:val="Contenu"/>
        <w:ind w:firstLine="720"/>
      </w:pPr>
      <w:r>
        <w:t>Symfony offre de nombreux avantages pour le développement d'une API. Tout d'abord, il suit une architecture MVC (Modèle-Vue-Contrôleur) qui favorise une séparation claire des responsabilités. Cela permet de développer une API bien structurée et facile à maintenir.</w:t>
      </w:r>
    </w:p>
    <w:p w14:paraId="2F4758F2" w14:textId="77777777" w:rsidR="00EE0DAD" w:rsidRDefault="00EE0DAD" w:rsidP="00EE0DAD">
      <w:pPr>
        <w:pStyle w:val="Contenu"/>
      </w:pPr>
    </w:p>
    <w:p w14:paraId="1EE491C4" w14:textId="77777777" w:rsidR="00170ECA" w:rsidRDefault="00EE0DAD" w:rsidP="00EE0DAD">
      <w:pPr>
        <w:pStyle w:val="Contenu"/>
        <w:ind w:firstLine="720"/>
      </w:pPr>
      <w:r>
        <w:t>En outre, Symfony fournit une vaste gamme de composants réutilisables et de bibliothèques qui accélèrent le processus de développement. Ces composants couvrent divers aspects du développement web, tels que la gestion des requêtes HTTP, la validation des données, la sécurité, la gestion des sessions, etc. Cela permet de gagner du temps et d'améliorer la qualité du code.</w:t>
      </w:r>
    </w:p>
    <w:p w14:paraId="6C473236" w14:textId="77777777" w:rsidR="00170ECA" w:rsidRDefault="00170ECA" w:rsidP="00EE0DAD">
      <w:pPr>
        <w:pStyle w:val="Contenu"/>
        <w:ind w:firstLine="720"/>
      </w:pPr>
    </w:p>
    <w:p w14:paraId="4B70DCD4" w14:textId="77777777" w:rsidR="00550094" w:rsidRDefault="006F52C8" w:rsidP="006F52C8">
      <w:pPr>
        <w:pStyle w:val="Titre4"/>
      </w:pPr>
      <w:r>
        <w:t>Strapi</w:t>
      </w:r>
    </w:p>
    <w:p w14:paraId="16FBBAD9" w14:textId="77777777" w:rsidR="005169A4" w:rsidRDefault="005169A4" w:rsidP="005169A4">
      <w:pPr>
        <w:pStyle w:val="Contenu"/>
        <w:ind w:firstLine="720"/>
      </w:pPr>
      <w:r>
        <w:t>En tant qu'étudiant au GU, j'ai eu l'opportunité de travailler avec Strapi, un CMS open-source et headless qui a été adopté pour gérer nos vidéos tutoriels. Strapi s'est révélé être un outil puissant et polyvalent, nous permettant de gérer facilement notre contenu vidéo de manière flexible. Grâce à son interface conviviale, nous avons pu créer et organiser nos vidéos avec facilité, adaptant les champs personnalisés pour répondre à nos besoins spécifiques.</w:t>
      </w:r>
    </w:p>
    <w:p w14:paraId="523BDE50" w14:textId="77777777" w:rsidR="005169A4" w:rsidRDefault="005169A4" w:rsidP="005169A4">
      <w:pPr>
        <w:pStyle w:val="Contenu"/>
        <w:ind w:firstLine="720"/>
      </w:pPr>
    </w:p>
    <w:p w14:paraId="4AF9751C" w14:textId="77777777" w:rsidR="005908BC" w:rsidRDefault="005169A4" w:rsidP="005169A4">
      <w:pPr>
        <w:pStyle w:val="Contenu"/>
        <w:ind w:firstLine="720"/>
      </w:pPr>
      <w:r>
        <w:t>L'un des aspects les plus intéressants de Strapi est sa capacité à générer automatiquement une API RESTful. Cela a grandement simplifié l'accès et la manipulation de nos données, permettant à notre équipe de développeurs de travailler plus efficacement. Avec Strapi, nous avons pu offrir une expérience utilisateur fluide en facilitant la consommation de nos vidéos tutoriels.</w:t>
      </w:r>
    </w:p>
    <w:p w14:paraId="4E0D8933" w14:textId="77777777" w:rsidR="005908BC" w:rsidRDefault="005908BC">
      <w:pPr>
        <w:spacing w:after="200"/>
        <w:rPr>
          <w:b w:val="0"/>
          <w:sz w:val="24"/>
        </w:rPr>
      </w:pPr>
      <w:r>
        <w:br w:type="page"/>
      </w:r>
    </w:p>
    <w:p w14:paraId="1E5BDE1C" w14:textId="09C26703" w:rsidR="005908BC" w:rsidRDefault="005908BC" w:rsidP="005908BC">
      <w:pPr>
        <w:pStyle w:val="Titre3"/>
      </w:pPr>
      <w:bookmarkStart w:id="18" w:name="_Toc141004513"/>
      <w:r>
        <w:lastRenderedPageBreak/>
        <w:t>Fonctionnement simplifié du projet</w:t>
      </w:r>
      <w:bookmarkEnd w:id="18"/>
    </w:p>
    <w:p w14:paraId="6B01BBEF" w14:textId="77777777" w:rsidR="005452BA" w:rsidRDefault="005452BA" w:rsidP="006058DD">
      <w:pPr>
        <w:pStyle w:val="Contenu"/>
      </w:pPr>
    </w:p>
    <w:p w14:paraId="04BA508C" w14:textId="01F69012" w:rsidR="006058DD" w:rsidRDefault="005C0499" w:rsidP="006058DD">
      <w:pPr>
        <w:pStyle w:val="Contenu"/>
      </w:pPr>
      <w:r>
        <w:rPr>
          <w:noProof/>
        </w:rPr>
        <w:drawing>
          <wp:anchor distT="0" distB="0" distL="114300" distR="114300" simplePos="0" relativeHeight="251749376" behindDoc="1" locked="0" layoutInCell="1" allowOverlap="1" wp14:anchorId="7E01CC05" wp14:editId="2BFED829">
            <wp:simplePos x="0" y="0"/>
            <wp:positionH relativeFrom="margin">
              <wp:align>center</wp:align>
            </wp:positionH>
            <wp:positionV relativeFrom="paragraph">
              <wp:posOffset>16238</wp:posOffset>
            </wp:positionV>
            <wp:extent cx="3962400" cy="3098079"/>
            <wp:effectExtent l="0" t="0" r="0" b="7620"/>
            <wp:wrapNone/>
            <wp:docPr id="39755727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7277" name="Image 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3098079"/>
                    </a:xfrm>
                    <a:prstGeom prst="rect">
                      <a:avLst/>
                    </a:prstGeom>
                    <a:noFill/>
                    <a:ln>
                      <a:noFill/>
                    </a:ln>
                  </pic:spPr>
                </pic:pic>
              </a:graphicData>
            </a:graphic>
          </wp:anchor>
        </w:drawing>
      </w:r>
    </w:p>
    <w:p w14:paraId="6C150AF4" w14:textId="77777777" w:rsidR="006058DD" w:rsidRDefault="006058DD" w:rsidP="006058DD">
      <w:pPr>
        <w:pStyle w:val="Contenu"/>
      </w:pPr>
    </w:p>
    <w:p w14:paraId="2E1FCC23" w14:textId="77777777" w:rsidR="006058DD" w:rsidRDefault="006058DD" w:rsidP="006058DD">
      <w:pPr>
        <w:pStyle w:val="Contenu"/>
      </w:pPr>
    </w:p>
    <w:p w14:paraId="02C15551" w14:textId="77777777" w:rsidR="006058DD" w:rsidRDefault="006058DD" w:rsidP="006058DD">
      <w:pPr>
        <w:pStyle w:val="Contenu"/>
      </w:pPr>
    </w:p>
    <w:p w14:paraId="7357ECA9" w14:textId="77777777" w:rsidR="006058DD" w:rsidRDefault="006058DD" w:rsidP="006058DD">
      <w:pPr>
        <w:pStyle w:val="Contenu"/>
      </w:pPr>
    </w:p>
    <w:p w14:paraId="31A9C02A" w14:textId="77777777" w:rsidR="006058DD" w:rsidRDefault="006058DD" w:rsidP="006058DD">
      <w:pPr>
        <w:pStyle w:val="Contenu"/>
      </w:pPr>
    </w:p>
    <w:p w14:paraId="5A3FD99B" w14:textId="77777777" w:rsidR="006058DD" w:rsidRDefault="006058DD" w:rsidP="006058DD">
      <w:pPr>
        <w:pStyle w:val="Contenu"/>
      </w:pPr>
    </w:p>
    <w:p w14:paraId="39C0F9DD" w14:textId="77777777" w:rsidR="006058DD" w:rsidRDefault="006058DD" w:rsidP="006058DD">
      <w:pPr>
        <w:pStyle w:val="Contenu"/>
      </w:pPr>
    </w:p>
    <w:p w14:paraId="640FE041" w14:textId="77777777" w:rsidR="006058DD" w:rsidRDefault="006058DD" w:rsidP="006058DD">
      <w:pPr>
        <w:pStyle w:val="Contenu"/>
      </w:pPr>
    </w:p>
    <w:p w14:paraId="37123D9D" w14:textId="77777777" w:rsidR="006058DD" w:rsidRDefault="006058DD" w:rsidP="006058DD">
      <w:pPr>
        <w:pStyle w:val="Contenu"/>
      </w:pPr>
    </w:p>
    <w:p w14:paraId="13485BD6" w14:textId="77777777" w:rsidR="006058DD" w:rsidRDefault="006058DD" w:rsidP="006058DD">
      <w:pPr>
        <w:pStyle w:val="Contenu"/>
      </w:pPr>
    </w:p>
    <w:p w14:paraId="1604FDF4" w14:textId="77777777" w:rsidR="006058DD" w:rsidRDefault="006058DD" w:rsidP="006058DD">
      <w:pPr>
        <w:pStyle w:val="Contenu"/>
      </w:pPr>
    </w:p>
    <w:p w14:paraId="0BA81CB3" w14:textId="77777777" w:rsidR="006058DD" w:rsidRDefault="006058DD" w:rsidP="006058DD">
      <w:pPr>
        <w:pStyle w:val="Contenu"/>
      </w:pPr>
    </w:p>
    <w:p w14:paraId="7C63438B" w14:textId="77777777" w:rsidR="006058DD" w:rsidRDefault="006058DD" w:rsidP="006058DD">
      <w:pPr>
        <w:pStyle w:val="Contenu"/>
      </w:pPr>
    </w:p>
    <w:p w14:paraId="4DF268C3" w14:textId="77777777" w:rsidR="005C0499" w:rsidRDefault="005C0499" w:rsidP="006058DD">
      <w:pPr>
        <w:pStyle w:val="Contenu"/>
      </w:pPr>
    </w:p>
    <w:p w14:paraId="7238A30D" w14:textId="77777777" w:rsidR="005C0499" w:rsidRDefault="005C0499" w:rsidP="006058DD">
      <w:pPr>
        <w:pStyle w:val="Contenu"/>
      </w:pPr>
    </w:p>
    <w:p w14:paraId="26648A72" w14:textId="6D76661F" w:rsidR="006058DD" w:rsidRDefault="006058DD" w:rsidP="006058DD">
      <w:pPr>
        <w:pStyle w:val="Contenu"/>
      </w:pPr>
      <w:r>
        <w:t>Le projet repose sur une architecture bien définie, où trois composants essentiels jouent un rôle clé dans son fonctionnement harmonieux : le front-mandataire, le front-valideur et l'API.</w:t>
      </w:r>
    </w:p>
    <w:p w14:paraId="7A1FF0CE" w14:textId="77777777" w:rsidR="006058DD" w:rsidRDefault="006058DD" w:rsidP="006058DD">
      <w:pPr>
        <w:pStyle w:val="Contenu"/>
      </w:pPr>
    </w:p>
    <w:p w14:paraId="36661449" w14:textId="77777777" w:rsidR="006058DD" w:rsidRDefault="006058DD" w:rsidP="006058DD">
      <w:pPr>
        <w:pStyle w:val="Contenu"/>
      </w:pPr>
      <w:r>
        <w:t>Le front-mandataire constitue l'interface utilisateur principale de l'application. C'est ici que les utilisateurs viennent remplir les formulaires de création, modification et cessation d'entreprise. Cette partie de l'application est spécialement conçue pour offrir une expérience utilisateur fluide et conviviale. Les utilisateurs peuvent facilement saisir toutes les informations nécessaires, guidés par une interface ergonomique, ce qui facilite le processus de gestion administrative des entreprises.</w:t>
      </w:r>
    </w:p>
    <w:p w14:paraId="0524FB55" w14:textId="77777777" w:rsidR="006058DD" w:rsidRDefault="006058DD" w:rsidP="006058DD">
      <w:pPr>
        <w:pStyle w:val="Contenu"/>
      </w:pPr>
    </w:p>
    <w:p w14:paraId="76CA91F1" w14:textId="77777777" w:rsidR="006058DD" w:rsidRDefault="006058DD" w:rsidP="006058DD">
      <w:pPr>
        <w:pStyle w:val="Contenu"/>
      </w:pPr>
      <w:r>
        <w:t>De l'autre côté, le front-valideur représente l'interface en back-office, réservée aux valideurs. Ces derniers sont responsables de contrôler les formulaires soumis par les mandataires en fonction de leur juridiction et de leurs responsabilités. Cette interface offre des fonctionnalités avancées permettant aux valideurs d'examiner, valider ou rejeter les formulaires en toute efficacité. Ils ont ainsi la possibilité de vérifier la conformité des informations fournies, d'appliquer des règles spécifiques à leur domaine de compétence et de garantir la qualité des données traitées.</w:t>
      </w:r>
    </w:p>
    <w:p w14:paraId="544DAEE1" w14:textId="77777777" w:rsidR="006058DD" w:rsidRDefault="006058DD" w:rsidP="006058DD">
      <w:pPr>
        <w:pStyle w:val="Contenu"/>
      </w:pPr>
    </w:p>
    <w:p w14:paraId="7C0E2FA9" w14:textId="433ACFF8" w:rsidR="00EE0DAD" w:rsidRDefault="006058DD" w:rsidP="006058DD">
      <w:pPr>
        <w:pStyle w:val="Contenu"/>
      </w:pPr>
      <w:r>
        <w:t>Au cœur de cette architecture, nous trouvons l'API, qui joue un rôle essentiel dans la communication entre le front-mandataire et le front-valideur. L'API assure le lien et la synchronisation des données entre ces deux interfaces, permettant ainsi un flux d'informations cohérent et sécurisé. Grâce à l'API, les informations saisies par les utilisateurs sur le front-mandataire sont transmises au front-valideur pour être traitées selon les règles établies par les valideurs. Cette communication fluide et fiable entre les différents composants de l'application garantit une gestion efficace et transparente des processus administratifs des entreprises.</w:t>
      </w:r>
      <w:r w:rsidR="00EE0DAD">
        <w:br w:type="page"/>
      </w:r>
    </w:p>
    <w:p w14:paraId="0A13A815" w14:textId="77777777" w:rsidR="005360B8" w:rsidRDefault="005360B8" w:rsidP="005360B8">
      <w:pPr>
        <w:pStyle w:val="Titre3"/>
        <w:spacing w:line="360" w:lineRule="auto"/>
      </w:pPr>
      <w:bookmarkStart w:id="19" w:name="_Toc141004514"/>
      <w:r w:rsidRPr="00E65C91">
        <w:lastRenderedPageBreak/>
        <w:t>Activités et tâches effectuées</w:t>
      </w:r>
      <w:bookmarkEnd w:id="19"/>
    </w:p>
    <w:p w14:paraId="6C0399A2" w14:textId="77777777" w:rsidR="00EE07B0" w:rsidRDefault="00EE07B0" w:rsidP="00EE07B0"/>
    <w:p w14:paraId="1B050AD6" w14:textId="07C1036C" w:rsidR="00CD51AC" w:rsidRDefault="00CD51AC" w:rsidP="00CD51AC">
      <w:pPr>
        <w:pStyle w:val="Titre4"/>
      </w:pPr>
      <w:r>
        <w:t>Journée type</w:t>
      </w:r>
    </w:p>
    <w:p w14:paraId="170F0E4B" w14:textId="71104BE7" w:rsidR="00CD51AC" w:rsidRDefault="00CD51AC" w:rsidP="00CD51AC">
      <w:pPr>
        <w:pStyle w:val="Contenu"/>
      </w:pPr>
      <w:r>
        <w:t>Une journée type au sein de l'équipe GU Association débute généralement avec une réunion quotidienne, appelée "</w:t>
      </w:r>
      <w:r w:rsidR="00F72091">
        <w:t>Daily</w:t>
      </w:r>
      <w:r>
        <w:t>", qui se tient à 9h30. C'est un moment essentiel pour synchroniser les membres de l'équipe, ainsi que le client, sur l'avancement des projets en cours. Lors de cette réunion, nous partageons nos progrès, nos défis et nos objectifs pour la journée, favorisant ainsi une communication transparente et une collaboration harmonieuse.</w:t>
      </w:r>
    </w:p>
    <w:p w14:paraId="37A41BC7" w14:textId="77777777" w:rsidR="00CD51AC" w:rsidRDefault="00CD51AC" w:rsidP="00CD51AC">
      <w:pPr>
        <w:pStyle w:val="Contenu"/>
      </w:pPr>
    </w:p>
    <w:p w14:paraId="2DCA748A" w14:textId="77777777" w:rsidR="00CD51AC" w:rsidRDefault="00CD51AC" w:rsidP="00CD51AC">
      <w:pPr>
        <w:pStyle w:val="Contenu"/>
      </w:pPr>
      <w:r>
        <w:t>À 10h, nous nous plongeons dans la correction des retours de nos Merge Requests (MR). Ces retours font suite à nos contributions et requièrent une attention minutieuse pour s'assurer que le code répond aux normes établies et aux attentes du client. C'est un processus crucial pour maintenir la qualité du code et garantir que chaque contribution est bien intégrée dans le projet.</w:t>
      </w:r>
    </w:p>
    <w:p w14:paraId="4AE5A467" w14:textId="77777777" w:rsidR="00CD51AC" w:rsidRDefault="00CD51AC" w:rsidP="00CD51AC">
      <w:pPr>
        <w:pStyle w:val="Contenu"/>
      </w:pPr>
    </w:p>
    <w:p w14:paraId="66E0EE30" w14:textId="77777777" w:rsidR="00CD51AC" w:rsidRDefault="00CD51AC" w:rsidP="00CD51AC">
      <w:pPr>
        <w:pStyle w:val="Contenu"/>
      </w:pPr>
      <w:r>
        <w:t>Ensuite, de 11h à 12h et de 13h à 18h, nous nous concentrons sur la réalisation de tickets Jira. Ces tickets représentent les tâches et les fonctionnalités à développer dans le cadre des projets en cours. Nous planifions notre travail en fonction de leur priorité et de la complexité des tâches. Grâce à la flexibilité de Jira, nous avons une vue d'ensemble claire de nos objectifs et de l'avancement du projet, ce qui facilite la répartition équilibrée du travail entre les membres de l'équipe.</w:t>
      </w:r>
    </w:p>
    <w:p w14:paraId="5E1EA16B" w14:textId="77777777" w:rsidR="00CD51AC" w:rsidRDefault="00CD51AC" w:rsidP="00CD51AC">
      <w:pPr>
        <w:pStyle w:val="Contenu"/>
      </w:pPr>
    </w:p>
    <w:p w14:paraId="58237AFC" w14:textId="77777777" w:rsidR="00CD51AC" w:rsidRDefault="00CD51AC" w:rsidP="00CD51AC">
      <w:pPr>
        <w:pStyle w:val="Contenu"/>
      </w:pPr>
      <w:r>
        <w:t>Cette plage horaire est donc consacrée à la concrétisation de notre code, en respectant les délais fixés pour chaque ticket. Nous veillons à intégrer les retours précédents et à suivre les bonnes pratiques de développement tout au long du processus. La collaboration au sein de l'équipe est cruciale, et nous n'hésitons pas à nous entraider lorsque des obstacles se présentent.</w:t>
      </w:r>
    </w:p>
    <w:p w14:paraId="6431EBB6" w14:textId="77777777" w:rsidR="00CD51AC" w:rsidRDefault="00CD51AC" w:rsidP="00CD51AC">
      <w:pPr>
        <w:pStyle w:val="Contenu"/>
      </w:pPr>
    </w:p>
    <w:p w14:paraId="1DBBEE78" w14:textId="6A2CA0F9" w:rsidR="00CD51AC" w:rsidRDefault="00CD51AC" w:rsidP="00CD51AC">
      <w:pPr>
        <w:pStyle w:val="Contenu"/>
      </w:pPr>
      <w:r>
        <w:t>En somme, une journée type chez GU Association est rythmée par la communication, la correction du code et la réalisation de tâches concrètes via Jira. Grâce à cette organisation bien établie, nous sommes en mesure de répondre aux besoins du client, de maintenir un haut niveau de qualité dans nos développements et de progresser ensemble en tant qu'équipe.</w:t>
      </w:r>
    </w:p>
    <w:p w14:paraId="5BAAAE43" w14:textId="3DEC239F" w:rsidR="00CD51AC" w:rsidRDefault="00CD51AC">
      <w:pPr>
        <w:spacing w:after="200"/>
        <w:rPr>
          <w:b w:val="0"/>
          <w:sz w:val="24"/>
        </w:rPr>
      </w:pPr>
      <w:r>
        <w:br w:type="page"/>
      </w:r>
    </w:p>
    <w:p w14:paraId="67848C08" w14:textId="6129D921" w:rsidR="00EE07B0" w:rsidRPr="00EE07B0" w:rsidRDefault="00EE07B0" w:rsidP="00EE07B0">
      <w:pPr>
        <w:pStyle w:val="Titre4"/>
      </w:pPr>
      <w:r>
        <w:lastRenderedPageBreak/>
        <w:t>Démarrage</w:t>
      </w:r>
    </w:p>
    <w:p w14:paraId="23BEAF58" w14:textId="77777777" w:rsidR="008F078D" w:rsidRDefault="008F078D" w:rsidP="008F078D">
      <w:pPr>
        <w:pStyle w:val="Contenu"/>
        <w:ind w:firstLine="360"/>
      </w:pPr>
      <w:r w:rsidRPr="008F078D">
        <w:t>Dans un premier temps, ma mission a été de me familiariser avec le code de l'application et de comprendre le domaine métier. Pour cela, j'ai été chargé de résoudre divers petits bugs présents dans l'application. Ces bugs étaient de nature variée, allant des problèmes de CSS aux traductions manquantes ou erronées, en passant par l'ajout de conditions d'affichage en fonction de l'utilisateur.</w:t>
      </w:r>
    </w:p>
    <w:p w14:paraId="1181F7D3" w14:textId="0E25E8DD" w:rsidR="005360B8" w:rsidRPr="008F078D" w:rsidRDefault="005360B8" w:rsidP="008F078D">
      <w:pPr>
        <w:pStyle w:val="Contenu"/>
        <w:numPr>
          <w:ilvl w:val="0"/>
          <w:numId w:val="2"/>
        </w:numPr>
      </w:pPr>
      <w:r w:rsidRPr="008F078D">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F420104" w14:textId="6EA89886" w:rsidR="005360B8" w:rsidRDefault="008F078D" w:rsidP="008F078D">
      <w:pPr>
        <w:pStyle w:val="Contenu"/>
        <w:spacing w:line="360" w:lineRule="auto"/>
        <w:ind w:firstLine="360"/>
        <w:rPr>
          <w:szCs w:val="20"/>
        </w:rPr>
      </w:pPr>
      <w:r w:rsidRPr="008F078D">
        <w:rPr>
          <w:szCs w:val="20"/>
        </w:rPr>
        <w:t>En corrigeant ces bugs, j'ai pu progressivement cartographier le code et acquérir une compréhension approfondie de son fonctionnement. Cela m'a également permis de m'immerger davantage dans le domaine métier de l'application.</w:t>
      </w:r>
    </w:p>
    <w:p w14:paraId="1DD9F8DB" w14:textId="77777777" w:rsidR="008F078D" w:rsidRDefault="008F078D" w:rsidP="008F078D">
      <w:pPr>
        <w:pStyle w:val="Contenu"/>
        <w:spacing w:line="360" w:lineRule="auto"/>
        <w:ind w:firstLine="360"/>
        <w:rPr>
          <w:szCs w:val="20"/>
        </w:rPr>
      </w:pPr>
    </w:p>
    <w:p w14:paraId="0F86227C" w14:textId="4EE4C10B" w:rsidR="005360B8" w:rsidRPr="008F078D" w:rsidRDefault="008F078D" w:rsidP="008F078D">
      <w:pPr>
        <w:pStyle w:val="Contenu"/>
        <w:ind w:firstLine="360"/>
      </w:pPr>
      <w:r w:rsidRPr="008F078D">
        <w:t xml:space="preserve">Par la suite, les Product </w:t>
      </w:r>
      <w:r w:rsidR="00F72091" w:rsidRPr="008F078D">
        <w:t>Owner</w:t>
      </w:r>
      <w:r w:rsidRPr="008F078D">
        <w:t xml:space="preserve"> ont commencé à me confier des tâches plus complexes, notamment la résolution de bugs bloquants. Ces tâches impliquaient des aspects plus profonds de l'application, tels que</w:t>
      </w:r>
      <w:r>
        <w:t> :</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40E7447F" w14:textId="77777777" w:rsidR="008F078D" w:rsidRDefault="008F078D" w:rsidP="008F078D">
      <w:pPr>
        <w:pStyle w:val="Contenu"/>
        <w:ind w:firstLine="720"/>
      </w:pPr>
    </w:p>
    <w:p w14:paraId="1F4BD120" w14:textId="77777777" w:rsidR="008F078D" w:rsidRDefault="008F078D" w:rsidP="008F078D">
      <w:pPr>
        <w:pStyle w:val="Contenu"/>
        <w:ind w:firstLine="720"/>
      </w:pPr>
      <w:r w:rsidRPr="008F078D">
        <w:t>Les bugs liés au Back-End pouvaient être causés par des requêtes SQL erronées ou obsolètes, nécessitant des ajustements et des mises à jour. J'ai également été amené à refactoriser le code afin d'améliorer ses performances et de le rendre plus maintenable. Cela impliquait parfois la création de nouvelles routes pour répondre aux besoins fonctionnels.</w:t>
      </w:r>
    </w:p>
    <w:p w14:paraId="05FA1487" w14:textId="77777777" w:rsidR="008F078D" w:rsidRDefault="008F078D" w:rsidP="008F078D">
      <w:pPr>
        <w:pStyle w:val="Contenu"/>
        <w:ind w:firstLine="720"/>
      </w:pPr>
    </w:p>
    <w:p w14:paraId="7A65B1E1" w14:textId="698EAD79" w:rsidR="00EE07B0" w:rsidRDefault="008F078D" w:rsidP="008F078D">
      <w:pPr>
        <w:pStyle w:val="Contenu"/>
        <w:ind w:firstLine="720"/>
        <w:rPr>
          <w:b/>
        </w:rPr>
      </w:pPr>
      <w:r w:rsidRPr="008F078D">
        <w:t xml:space="preserve">Dans l'ensemble, ces différentes tâches m'ont permis de mettre en pratique mes compétences techniques et d'approfondir ma compréhension de l'application. J'ai pu contribuer activement à la résolution de problèmes et à l'amélioration continue de l'application, tout en collaborant étroitement avec les Product </w:t>
      </w:r>
      <w:r w:rsidR="00F72091" w:rsidRPr="008F078D">
        <w:t>Owner</w:t>
      </w:r>
      <w:r w:rsidRPr="008F078D">
        <w:t xml:space="preserve"> pour répondre aux besoins et aux attentes des utilisateurs finaux.</w:t>
      </w:r>
      <w:r w:rsidR="00EE07B0">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3D52D117" w:rsidR="005360B8" w:rsidRDefault="005360B8" w:rsidP="005360B8">
      <w:pPr>
        <w:pStyle w:val="Contenu"/>
        <w:spacing w:line="360" w:lineRule="auto"/>
        <w:rPr>
          <w:szCs w:val="20"/>
        </w:rPr>
      </w:pPr>
    </w:p>
    <w:p w14:paraId="2AE815F2" w14:textId="7F3D2F47"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6F580C6A"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024264C4" w:rsidR="00701707" w:rsidRDefault="00701707" w:rsidP="00701707">
      <w:pPr>
        <w:pStyle w:val="Contenu"/>
        <w:numPr>
          <w:ilvl w:val="1"/>
          <w:numId w:val="2"/>
        </w:numPr>
        <w:spacing w:line="360" w:lineRule="auto"/>
        <w:rPr>
          <w:szCs w:val="20"/>
        </w:rPr>
      </w:pPr>
      <w:r>
        <w:rPr>
          <w:szCs w:val="20"/>
        </w:rPr>
        <w:t xml:space="preserve">J’ai été affecté sur cette équipe, nous sommes </w:t>
      </w:r>
      <w:r w:rsidR="008F078D">
        <w:rPr>
          <w:szCs w:val="20"/>
        </w:rPr>
        <w:t>9</w:t>
      </w:r>
      <w:r>
        <w:rPr>
          <w:szCs w:val="20"/>
        </w:rPr>
        <w:t xml:space="preserve"> dont </w:t>
      </w:r>
      <w:r w:rsidR="008F078D">
        <w:rPr>
          <w:szCs w:val="20"/>
        </w:rPr>
        <w:t>8</w:t>
      </w:r>
      <w:r>
        <w:rPr>
          <w:szCs w:val="20"/>
        </w:rPr>
        <w:t xml:space="preserve"> personnes de Lyon, 1 de Paris et un PO coté client.</w:t>
      </w:r>
      <w:r w:rsidR="008F65BD" w:rsidRPr="008F65BD">
        <w:rPr>
          <w:noProof/>
        </w:rPr>
        <w:t xml:space="preserve"> </w:t>
      </w:r>
    </w:p>
    <w:p w14:paraId="2926D479" w14:textId="64F0059E" w:rsidR="00701707" w:rsidRDefault="00701707" w:rsidP="00701707">
      <w:pPr>
        <w:pStyle w:val="Contenu"/>
        <w:spacing w:line="360" w:lineRule="auto"/>
        <w:rPr>
          <w:szCs w:val="20"/>
        </w:rPr>
      </w:pPr>
    </w:p>
    <w:p w14:paraId="7FE6F80E" w14:textId="78C03F67" w:rsidR="00701707" w:rsidRDefault="008F65BD" w:rsidP="00701707">
      <w:pPr>
        <w:pStyle w:val="Contenu"/>
        <w:spacing w:line="360" w:lineRule="auto"/>
        <w:rPr>
          <w:szCs w:val="20"/>
        </w:rPr>
      </w:pPr>
      <w:r w:rsidRPr="00EE07B0">
        <w:rPr>
          <w:noProof/>
          <w:szCs w:val="20"/>
        </w:rPr>
        <w:drawing>
          <wp:anchor distT="0" distB="0" distL="114300" distR="114300" simplePos="0" relativeHeight="251715584" behindDoc="1" locked="0" layoutInCell="1" allowOverlap="1" wp14:anchorId="0C228485" wp14:editId="6AB764E6">
            <wp:simplePos x="0" y="0"/>
            <wp:positionH relativeFrom="column">
              <wp:posOffset>3268980</wp:posOffset>
            </wp:positionH>
            <wp:positionV relativeFrom="paragraph">
              <wp:posOffset>50800</wp:posOffset>
            </wp:positionV>
            <wp:extent cx="3489960" cy="2407920"/>
            <wp:effectExtent l="0" t="0" r="0" b="0"/>
            <wp:wrapNone/>
            <wp:docPr id="61" name="Imag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a:extLst>
                        <a:ext uri="{C183D7F6-B498-43B3-948B-1728B52AA6E4}">
                          <adec:decorative xmlns:adec="http://schemas.microsoft.com/office/drawing/2017/decorative" val="1"/>
                        </a:ext>
                      </a:extLst>
                    </pic:cNvPr>
                    <pic:cNvPicPr/>
                  </pic:nvPicPr>
                  <pic:blipFill rotWithShape="1">
                    <a:blip r:embed="rId25">
                      <a:extLst>
                        <a:ext uri="{28A0092B-C50C-407E-A947-70E740481C1C}">
                          <a14:useLocalDpi xmlns:a14="http://schemas.microsoft.com/office/drawing/2010/main" val="0"/>
                        </a:ext>
                      </a:extLst>
                    </a:blip>
                    <a:srcRect l="44369" t="13384" r="857" b="2030"/>
                    <a:stretch/>
                  </pic:blipFill>
                  <pic:spPr bwMode="auto">
                    <a:xfrm>
                      <a:off x="0" y="0"/>
                      <a:ext cx="348996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A1F0" w14:textId="024D5745" w:rsidR="00EE07B0" w:rsidRDefault="008F65BD" w:rsidP="00701707">
      <w:pPr>
        <w:pStyle w:val="Contenu"/>
        <w:spacing w:line="360" w:lineRule="auto"/>
        <w:rPr>
          <w:szCs w:val="20"/>
        </w:rPr>
      </w:pPr>
      <w:r w:rsidRPr="008F65BD">
        <w:rPr>
          <w:noProof/>
          <w:szCs w:val="20"/>
        </w:rPr>
        <w:drawing>
          <wp:anchor distT="0" distB="0" distL="114300" distR="114300" simplePos="0" relativeHeight="251651071" behindDoc="1" locked="0" layoutInCell="1" allowOverlap="1" wp14:anchorId="35B05C69" wp14:editId="331E1704">
            <wp:simplePos x="0" y="0"/>
            <wp:positionH relativeFrom="margin">
              <wp:posOffset>-488315</wp:posOffset>
            </wp:positionH>
            <wp:positionV relativeFrom="paragraph">
              <wp:posOffset>114935</wp:posOffset>
            </wp:positionV>
            <wp:extent cx="3712325" cy="1775460"/>
            <wp:effectExtent l="0" t="0" r="2540" b="0"/>
            <wp:wrapNone/>
            <wp:docPr id="173699129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1296" name="Image 1">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3712325" cy="1775460"/>
                    </a:xfrm>
                    <a:prstGeom prst="rect">
                      <a:avLst/>
                    </a:prstGeom>
                  </pic:spPr>
                </pic:pic>
              </a:graphicData>
            </a:graphic>
            <wp14:sizeRelH relativeFrom="margin">
              <wp14:pctWidth>0</wp14:pctWidth>
            </wp14:sizeRelH>
            <wp14:sizeRelV relativeFrom="margin">
              <wp14:pctHeight>0</wp14:pctHeight>
            </wp14:sizeRelV>
          </wp:anchor>
        </w:drawing>
      </w:r>
    </w:p>
    <w:p w14:paraId="6CF7C557" w14:textId="43EC1507" w:rsidR="00EE07B0" w:rsidRDefault="00EE07B0" w:rsidP="00701707">
      <w:pPr>
        <w:pStyle w:val="Contenu"/>
        <w:spacing w:line="360" w:lineRule="auto"/>
        <w:rPr>
          <w:szCs w:val="20"/>
        </w:rPr>
      </w:pPr>
    </w:p>
    <w:p w14:paraId="44D8410E" w14:textId="4ACD714F" w:rsidR="00EE07B0" w:rsidRDefault="00EE07B0" w:rsidP="00701707">
      <w:pPr>
        <w:pStyle w:val="Contenu"/>
        <w:spacing w:line="360" w:lineRule="auto"/>
        <w:rPr>
          <w:szCs w:val="20"/>
        </w:rPr>
      </w:pPr>
    </w:p>
    <w:p w14:paraId="5CC54398" w14:textId="52EF7F10" w:rsidR="00EE07B0" w:rsidRDefault="00EE07B0" w:rsidP="00701707">
      <w:pPr>
        <w:pStyle w:val="Contenu"/>
        <w:spacing w:line="360" w:lineRule="auto"/>
        <w:rPr>
          <w:szCs w:val="20"/>
        </w:rPr>
      </w:pPr>
    </w:p>
    <w:p w14:paraId="3B38BB57" w14:textId="48EA7AA1" w:rsidR="00EE07B0" w:rsidRDefault="00EE07B0" w:rsidP="00701707">
      <w:pPr>
        <w:pStyle w:val="Contenu"/>
        <w:spacing w:line="360" w:lineRule="auto"/>
        <w:rPr>
          <w:szCs w:val="20"/>
        </w:rPr>
      </w:pPr>
    </w:p>
    <w:p w14:paraId="3197B3AC" w14:textId="151929E3" w:rsidR="00EE07B0" w:rsidRDefault="00EE07B0" w:rsidP="00701707">
      <w:pPr>
        <w:pStyle w:val="Contenu"/>
        <w:spacing w:line="360" w:lineRule="auto"/>
        <w:rPr>
          <w:szCs w:val="20"/>
        </w:rPr>
      </w:pPr>
    </w:p>
    <w:p w14:paraId="30ED23C6" w14:textId="5ABAFAAF" w:rsidR="00EE07B0" w:rsidRDefault="00EE07B0" w:rsidP="00701707">
      <w:pPr>
        <w:pStyle w:val="Contenu"/>
        <w:spacing w:line="360" w:lineRule="auto"/>
        <w:rPr>
          <w:szCs w:val="20"/>
        </w:rPr>
      </w:pPr>
    </w:p>
    <w:p w14:paraId="6054466A" w14:textId="666F48F4"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1D831939" w14:textId="77777777" w:rsidR="008F078D" w:rsidRDefault="008F078D" w:rsidP="00701707">
      <w:pPr>
        <w:pStyle w:val="Contenu"/>
        <w:spacing w:line="360" w:lineRule="auto"/>
        <w:rPr>
          <w:szCs w:val="20"/>
        </w:rPr>
      </w:pPr>
    </w:p>
    <w:p w14:paraId="3A484B5C" w14:textId="77777777" w:rsidR="008F078D" w:rsidRDefault="008F078D"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lastRenderedPageBreak/>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550094">
      <w:pPr>
        <w:pStyle w:val="Contenu"/>
      </w:pPr>
      <w:r w:rsidRPr="00EE07B0">
        <w:rPr>
          <w:noProof/>
        </w:rPr>
        <w:drawing>
          <wp:anchor distT="0" distB="0" distL="114300" distR="114300" simplePos="0" relativeHeight="251716608" behindDoc="1" locked="0" layoutInCell="1" allowOverlap="1" wp14:anchorId="0003AB7C" wp14:editId="18A6BAC0">
            <wp:simplePos x="0" y="0"/>
            <wp:positionH relativeFrom="column">
              <wp:posOffset>1385</wp:posOffset>
            </wp:positionH>
            <wp:positionV relativeFrom="paragraph">
              <wp:posOffset>25977</wp:posOffset>
            </wp:positionV>
            <wp:extent cx="6371590" cy="2929890"/>
            <wp:effectExtent l="0" t="0" r="0" b="3810"/>
            <wp:wrapNone/>
            <wp:docPr id="62" name="Imag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1E4D3C4C" w:rsidR="00062B70" w:rsidRDefault="00062B70" w:rsidP="00A82B9B">
      <w:pPr>
        <w:pStyle w:val="Contenu"/>
        <w:spacing w:line="360" w:lineRule="auto"/>
        <w:ind w:firstLine="720"/>
        <w:rPr>
          <w:szCs w:val="20"/>
        </w:rPr>
      </w:pPr>
      <w:r>
        <w:rPr>
          <w:szCs w:val="20"/>
        </w:rPr>
        <w:t xml:space="preserve">Sur l’image ci-dessus, nous pouvons retrouver les </w:t>
      </w:r>
      <w:r w:rsidR="00CD51AC">
        <w:rPr>
          <w:szCs w:val="20"/>
        </w:rPr>
        <w:t>5</w:t>
      </w:r>
      <w:r>
        <w:rPr>
          <w:szCs w:val="20"/>
        </w:rPr>
        <w:t xml:space="preserve">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198B8730" w14:textId="77777777" w:rsidR="006C7EA2" w:rsidRDefault="006C7EA2">
      <w:pPr>
        <w:spacing w:after="200"/>
        <w:rPr>
          <w:b w:val="0"/>
          <w:sz w:val="24"/>
          <w:szCs w:val="20"/>
        </w:rPr>
      </w:pPr>
      <w:r>
        <w:rPr>
          <w:szCs w:val="20"/>
        </w:rPr>
        <w:br w:type="page"/>
      </w:r>
    </w:p>
    <w:p w14:paraId="33118C4C" w14:textId="17D4267C" w:rsidR="006C7EA2" w:rsidRDefault="006C7EA2" w:rsidP="006C7EA2">
      <w:pPr>
        <w:pStyle w:val="Titre4"/>
      </w:pPr>
      <w:r>
        <w:lastRenderedPageBreak/>
        <w:t>Réalisation</w:t>
      </w:r>
    </w:p>
    <w:p w14:paraId="6464B844" w14:textId="5703BD5E" w:rsidR="006C7EA2" w:rsidRPr="006C7EA2" w:rsidRDefault="006C7EA2" w:rsidP="006C7EA2">
      <w:pPr>
        <w:pStyle w:val="Titre5"/>
      </w:pPr>
      <w:r>
        <w:t>La recherche avancée</w:t>
      </w:r>
    </w:p>
    <w:p w14:paraId="411EC98D" w14:textId="18CE07E5"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effet, une association étant différente d’une entreprise, celle-ci peut être recherché par différent moyen (numéro RNA, dénomination, type d’établissement…). </w:t>
      </w:r>
    </w:p>
    <w:p w14:paraId="6E147051" w14:textId="77777777" w:rsidR="00CF2DC2" w:rsidRDefault="00CF2DC2" w:rsidP="00CF2DC2">
      <w:pPr>
        <w:pStyle w:val="Contenu"/>
        <w:spacing w:line="360" w:lineRule="auto"/>
        <w:rPr>
          <w:szCs w:val="20"/>
        </w:rPr>
      </w:pPr>
    </w:p>
    <w:p w14:paraId="410CB211" w14:textId="03484E65" w:rsidR="00CF2DC2" w:rsidRPr="00CF2DC2" w:rsidRDefault="00CF2DC2" w:rsidP="00CF2DC2">
      <w:pPr>
        <w:pStyle w:val="Contenu"/>
        <w:spacing w:line="360" w:lineRule="auto"/>
        <w:rPr>
          <w:i/>
          <w:iCs/>
          <w:color w:val="0F0D29" w:themeColor="text1"/>
          <w:sz w:val="18"/>
          <w:szCs w:val="14"/>
        </w:rPr>
      </w:pPr>
      <w:r>
        <w:rPr>
          <w:i/>
          <w:iCs/>
          <w:color w:val="0F0D29" w:themeColor="text1"/>
          <w:sz w:val="18"/>
          <w:szCs w:val="14"/>
        </w:rPr>
        <w:t>*</w:t>
      </w:r>
      <w:r w:rsidRPr="00CF2DC2">
        <w:rPr>
          <w:i/>
          <w:iCs/>
          <w:color w:val="0F0D29" w:themeColor="text1"/>
          <w:sz w:val="18"/>
          <w:szCs w:val="14"/>
        </w:rPr>
        <w:t>Dans un souci de confidentialité, les images présentés seront issues du site web en ligne et non de celui-ci utilisé en développement.</w:t>
      </w:r>
    </w:p>
    <w:p w14:paraId="5EC02BF5" w14:textId="77777777" w:rsidR="00E337FA" w:rsidRDefault="00E337FA" w:rsidP="00E337FA">
      <w:pPr>
        <w:pStyle w:val="Contenu"/>
        <w:spacing w:line="360" w:lineRule="auto"/>
        <w:rPr>
          <w:szCs w:val="20"/>
        </w:rPr>
      </w:pPr>
    </w:p>
    <w:p w14:paraId="31999E5B" w14:textId="061C7DEF" w:rsidR="00E337FA" w:rsidRDefault="00E337FA" w:rsidP="00E337FA">
      <w:pPr>
        <w:pStyle w:val="Contenu"/>
        <w:spacing w:line="360" w:lineRule="auto"/>
        <w:rPr>
          <w:szCs w:val="20"/>
        </w:rPr>
      </w:pPr>
      <w:r>
        <w:rPr>
          <w:szCs w:val="20"/>
        </w:rPr>
        <w:t xml:space="preserve">Ci-dessous des exemples de la recherche simple et de la recherche avancée. Ce sont </w:t>
      </w:r>
      <w:r w:rsidR="008F078D">
        <w:rPr>
          <w:szCs w:val="20"/>
        </w:rPr>
        <w:t>à</w:t>
      </w:r>
      <w:r>
        <w:rPr>
          <w:szCs w:val="20"/>
        </w:rPr>
        <w:t xml:space="preserve"> </w:t>
      </w:r>
      <w:r w:rsidR="008F078D">
        <w:rPr>
          <w:szCs w:val="20"/>
        </w:rPr>
        <w:t>peu</w:t>
      </w:r>
      <w:r>
        <w:rPr>
          <w:szCs w:val="20"/>
        </w:rPr>
        <w:t>-près les même coté Front-Mandataire et Front-Valideur.</w:t>
      </w:r>
    </w:p>
    <w:p w14:paraId="1D78326E" w14:textId="0E17DB52" w:rsidR="00827F1B" w:rsidRDefault="00784572" w:rsidP="00827F1B">
      <w:pPr>
        <w:pStyle w:val="Contenu"/>
        <w:keepNext/>
        <w:spacing w:line="360" w:lineRule="auto"/>
      </w:pPr>
      <w:r w:rsidRPr="00827F1B">
        <w:rPr>
          <w:noProof/>
          <w:szCs w:val="20"/>
        </w:rPr>
        <w:drawing>
          <wp:anchor distT="0" distB="0" distL="114300" distR="114300" simplePos="0" relativeHeight="251718656" behindDoc="1" locked="0" layoutInCell="1" allowOverlap="1" wp14:anchorId="0D5706FA" wp14:editId="2465B15F">
            <wp:simplePos x="0" y="0"/>
            <wp:positionH relativeFrom="margin">
              <wp:align>center</wp:align>
            </wp:positionH>
            <wp:positionV relativeFrom="paragraph">
              <wp:posOffset>121285</wp:posOffset>
            </wp:positionV>
            <wp:extent cx="4786630" cy="1667259"/>
            <wp:effectExtent l="0" t="0" r="0" b="9525"/>
            <wp:wrapNone/>
            <wp:docPr id="212685170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a:extLst>
                        <a:ext uri="{C183D7F6-B498-43B3-948B-1728B52AA6E4}">
                          <adec:decorative xmlns:adec="http://schemas.microsoft.com/office/drawing/2017/decorative" val="1"/>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6630" cy="1667259"/>
                    </a:xfrm>
                    <a:prstGeom prst="rect">
                      <a:avLst/>
                    </a:prstGeom>
                  </pic:spPr>
                </pic:pic>
              </a:graphicData>
            </a:graphic>
            <wp14:sizeRelH relativeFrom="margin">
              <wp14:pctWidth>0</wp14:pctWidth>
            </wp14:sizeRelH>
            <wp14:sizeRelV relativeFrom="margin">
              <wp14:pctHeight>0</wp14:pctHeight>
            </wp14:sizeRelV>
          </wp:anchor>
        </w:drawing>
      </w:r>
    </w:p>
    <w:p w14:paraId="72B897E0" w14:textId="2CB06EF1" w:rsidR="00827F1B" w:rsidRDefault="00827F1B" w:rsidP="00827F1B">
      <w:pPr>
        <w:pStyle w:val="Lgende"/>
      </w:pPr>
    </w:p>
    <w:p w14:paraId="6653CEA7" w14:textId="77777777" w:rsidR="00827F1B" w:rsidRDefault="00827F1B" w:rsidP="00827F1B">
      <w:pPr>
        <w:pStyle w:val="Lgende"/>
      </w:pPr>
    </w:p>
    <w:p w14:paraId="006A0660" w14:textId="32860835" w:rsidR="00827F1B" w:rsidRDefault="00827F1B" w:rsidP="00827F1B">
      <w:pPr>
        <w:pStyle w:val="Lgende"/>
      </w:pPr>
    </w:p>
    <w:p w14:paraId="0E32533E" w14:textId="1806D76B" w:rsidR="00827F1B" w:rsidRDefault="00827F1B" w:rsidP="00827F1B">
      <w:pPr>
        <w:pStyle w:val="Lgende"/>
      </w:pPr>
    </w:p>
    <w:p w14:paraId="6E5D501F" w14:textId="57CD8343" w:rsidR="00827F1B" w:rsidRDefault="00827F1B" w:rsidP="00827F1B">
      <w:pPr>
        <w:pStyle w:val="Lgende"/>
      </w:pPr>
    </w:p>
    <w:p w14:paraId="45855F96" w14:textId="0C8E98C4" w:rsidR="00827F1B" w:rsidRDefault="00827F1B" w:rsidP="00827F1B">
      <w:pPr>
        <w:pStyle w:val="Lgende"/>
      </w:pPr>
    </w:p>
    <w:p w14:paraId="27CA1A11" w14:textId="2A48951D" w:rsidR="00827F1B" w:rsidRDefault="00784572" w:rsidP="00784572">
      <w:pPr>
        <w:pStyle w:val="Lgende"/>
        <w:ind w:left="720" w:firstLine="720"/>
      </w:pPr>
      <w:r w:rsidRPr="00827F1B">
        <w:rPr>
          <w:noProof/>
        </w:rPr>
        <w:drawing>
          <wp:anchor distT="0" distB="0" distL="114300" distR="114300" simplePos="0" relativeHeight="251719680" behindDoc="1" locked="0" layoutInCell="1" allowOverlap="1" wp14:anchorId="39FC67CA" wp14:editId="6C5256D6">
            <wp:simplePos x="0" y="0"/>
            <wp:positionH relativeFrom="column">
              <wp:posOffset>-411480</wp:posOffset>
            </wp:positionH>
            <wp:positionV relativeFrom="paragraph">
              <wp:posOffset>179070</wp:posOffset>
            </wp:positionV>
            <wp:extent cx="3199130" cy="2811780"/>
            <wp:effectExtent l="0" t="0" r="1270" b="7620"/>
            <wp:wrapNone/>
            <wp:docPr id="205937527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a:extLst>
                        <a:ext uri="{C183D7F6-B498-43B3-948B-1728B52AA6E4}">
                          <adec:decorative xmlns:adec="http://schemas.microsoft.com/office/drawing/2017/decorative" val="1"/>
                        </a:ext>
                      </a:extLst>
                    </pic:cNvPr>
                    <pic:cNvPicPr/>
                  </pic:nvPicPr>
                  <pic:blipFill rotWithShape="1">
                    <a:blip r:embed="rId29">
                      <a:extLst>
                        <a:ext uri="{28A0092B-C50C-407E-A947-70E740481C1C}">
                          <a14:useLocalDpi xmlns:a14="http://schemas.microsoft.com/office/drawing/2010/main" val="0"/>
                        </a:ext>
                      </a:extLst>
                    </a:blip>
                    <a:srcRect b="38716"/>
                    <a:stretch/>
                  </pic:blipFill>
                  <pic:spPr bwMode="auto">
                    <a:xfrm>
                      <a:off x="0" y="0"/>
                      <a:ext cx="3199130" cy="2811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7F1B">
        <w:t xml:space="preserve">Recherche simple </w:t>
      </w:r>
      <w:fldSimple w:instr=" SEQ Recherche_simple \* ARABIC ">
        <w:r w:rsidR="00444203">
          <w:rPr>
            <w:noProof/>
          </w:rPr>
          <w:t>1</w:t>
        </w:r>
      </w:fldSimple>
    </w:p>
    <w:p w14:paraId="7AD0C5E6" w14:textId="30A1E868" w:rsidR="00827F1B" w:rsidRDefault="00827F1B" w:rsidP="00827F1B">
      <w:r>
        <w:rPr>
          <w:noProof/>
        </w:rPr>
        <mc:AlternateContent>
          <mc:Choice Requires="wps">
            <w:drawing>
              <wp:anchor distT="0" distB="0" distL="114300" distR="114300" simplePos="0" relativeHeight="251722752" behindDoc="1" locked="0" layoutInCell="1" allowOverlap="1" wp14:anchorId="4C84F0E3" wp14:editId="2DDA3AF7">
                <wp:simplePos x="0" y="0"/>
                <wp:positionH relativeFrom="column">
                  <wp:posOffset>-1270</wp:posOffset>
                </wp:positionH>
                <wp:positionV relativeFrom="paragraph">
                  <wp:posOffset>4647565</wp:posOffset>
                </wp:positionV>
                <wp:extent cx="3199130" cy="635"/>
                <wp:effectExtent l="0" t="0" r="0" b="0"/>
                <wp:wrapNone/>
                <wp:docPr id="1617595035"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1CC12BED" w:rsidR="00827F1B" w:rsidRPr="000611D8" w:rsidRDefault="00827F1B" w:rsidP="00827F1B">
                            <w:pPr>
                              <w:pStyle w:val="Lgende"/>
                              <w:rPr>
                                <w:sz w:val="28"/>
                              </w:rPr>
                            </w:pPr>
                            <w:r>
                              <w:t xml:space="preserve">Recherche avancée </w:t>
                            </w:r>
                            <w:fldSimple w:instr=" SEQ Recherche_avancée \* ARABIC ">
                              <w:r w:rsidR="004442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27" type="#_x0000_t202" alt="&quot;&quot;" style="position:absolute;margin-left:-.1pt;margin-top:365.95pt;width:251.9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Th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Zzc3s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" stroked="f">
                <v:textbox style="mso-fit-shape-to-text:t" inset="0,0,0,0">
                  <w:txbxContent>
                    <w:p w14:paraId="5590957C" w14:textId="1CC12BED" w:rsidR="00827F1B" w:rsidRPr="000611D8" w:rsidRDefault="00827F1B" w:rsidP="00827F1B">
                      <w:pPr>
                        <w:pStyle w:val="Lgende"/>
                        <w:rPr>
                          <w:sz w:val="28"/>
                        </w:rPr>
                      </w:pPr>
                      <w:r>
                        <w:t xml:space="preserve">Recherche avancée </w:t>
                      </w:r>
                      <w:fldSimple w:instr=" SEQ Recherche_avancée \* ARABIC ">
                        <w:r w:rsidR="00444203">
                          <w:rPr>
                            <w:noProof/>
                          </w:rPr>
                          <w:t>1</w:t>
                        </w:r>
                      </w:fldSimple>
                    </w:p>
                  </w:txbxContent>
                </v:textbox>
              </v:shape>
            </w:pict>
          </mc:Fallback>
        </mc:AlternateContent>
      </w:r>
    </w:p>
    <w:p w14:paraId="640F8B4B" w14:textId="753AC014" w:rsidR="00827F1B" w:rsidRDefault="008F078D" w:rsidP="00827F1B">
      <w:r w:rsidRPr="00827F1B">
        <w:rPr>
          <w:noProof/>
        </w:rPr>
        <w:drawing>
          <wp:anchor distT="0" distB="0" distL="114300" distR="114300" simplePos="0" relativeHeight="251720704" behindDoc="1" locked="0" layoutInCell="1" allowOverlap="1" wp14:anchorId="1E35D2A3" wp14:editId="2814ECE0">
            <wp:simplePos x="0" y="0"/>
            <wp:positionH relativeFrom="column">
              <wp:posOffset>3385185</wp:posOffset>
            </wp:positionH>
            <wp:positionV relativeFrom="paragraph">
              <wp:posOffset>3175</wp:posOffset>
            </wp:positionV>
            <wp:extent cx="3375949" cy="1407160"/>
            <wp:effectExtent l="0" t="0" r="0" b="2540"/>
            <wp:wrapNone/>
            <wp:docPr id="134228863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1B881B2B" w14:textId="61F99892" w:rsidR="00827F1B" w:rsidRDefault="00827F1B" w:rsidP="00827F1B"/>
    <w:p w14:paraId="06F05907" w14:textId="630FEB4C" w:rsidR="00827F1B" w:rsidRDefault="00827F1B" w:rsidP="00827F1B"/>
    <w:p w14:paraId="42483166" w14:textId="3FDEE6EC" w:rsidR="00827F1B" w:rsidRDefault="00827F1B" w:rsidP="00827F1B"/>
    <w:p w14:paraId="1170AC06" w14:textId="473F5178"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2DE929BE" w:rsidR="00827F1B" w:rsidRDefault="00784572" w:rsidP="00A82B9B">
      <w:pPr>
        <w:pStyle w:val="Contenu"/>
        <w:spacing w:line="360" w:lineRule="auto"/>
        <w:ind w:firstLine="720"/>
        <w:rPr>
          <w:szCs w:val="20"/>
        </w:rPr>
      </w:pPr>
      <w:r>
        <w:rPr>
          <w:noProof/>
        </w:rPr>
        <mc:AlternateContent>
          <mc:Choice Requires="wps">
            <w:drawing>
              <wp:anchor distT="0" distB="0" distL="114300" distR="114300" simplePos="0" relativeHeight="251724800" behindDoc="1" locked="0" layoutInCell="1" allowOverlap="1" wp14:anchorId="0AB507CD" wp14:editId="45D00A5E">
                <wp:simplePos x="0" y="0"/>
                <wp:positionH relativeFrom="page">
                  <wp:align>right</wp:align>
                </wp:positionH>
                <wp:positionV relativeFrom="paragraph">
                  <wp:posOffset>8890</wp:posOffset>
                </wp:positionV>
                <wp:extent cx="3375660" cy="635"/>
                <wp:effectExtent l="0" t="0" r="0" b="0"/>
                <wp:wrapNone/>
                <wp:docPr id="2048067347"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0EDE17F5" w:rsidR="00E337FA" w:rsidRPr="00A2652A" w:rsidRDefault="00E337FA" w:rsidP="00E337FA">
                            <w:pPr>
                              <w:pStyle w:val="Lgende"/>
                              <w:rPr>
                                <w:sz w:val="24"/>
                              </w:rPr>
                            </w:pPr>
                            <w:r>
                              <w:t xml:space="preserve">Recherche avancée </w:t>
                            </w:r>
                            <w:fldSimple w:instr=" SEQ Recherche_avancée \* ARABIC ">
                              <w:r w:rsidR="00444203">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28" type="#_x0000_t202" alt="&quot;&quot;" style="position:absolute;left:0;text-align:left;margin-left:214.6pt;margin-top:.7pt;width:265.8pt;height:.05pt;z-index:-2515916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Ie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ce7+Zx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" stroked="f">
                <v:textbox style="mso-fit-shape-to-text:t" inset="0,0,0,0">
                  <w:txbxContent>
                    <w:p w14:paraId="4E3C2A8B" w14:textId="0EDE17F5" w:rsidR="00E337FA" w:rsidRPr="00A2652A" w:rsidRDefault="00E337FA" w:rsidP="00E337FA">
                      <w:pPr>
                        <w:pStyle w:val="Lgende"/>
                        <w:rPr>
                          <w:sz w:val="24"/>
                        </w:rPr>
                      </w:pPr>
                      <w:r>
                        <w:t xml:space="preserve">Recherche avancée </w:t>
                      </w:r>
                      <w:fldSimple w:instr=" SEQ Recherche_avancée \* ARABIC ">
                        <w:r w:rsidR="00444203">
                          <w:rPr>
                            <w:noProof/>
                          </w:rPr>
                          <w:t>2</w:t>
                        </w:r>
                      </w:fldSimple>
                    </w:p>
                  </w:txbxContent>
                </v:textbox>
                <w10:wrap anchorx="page"/>
              </v:shape>
            </w:pict>
          </mc:Fallback>
        </mc:AlternateContent>
      </w:r>
    </w:p>
    <w:p w14:paraId="4F4D96FE" w14:textId="77777777" w:rsidR="00827F1B" w:rsidRDefault="00827F1B" w:rsidP="00A82B9B">
      <w:pPr>
        <w:pStyle w:val="Contenu"/>
        <w:spacing w:line="360" w:lineRule="auto"/>
        <w:ind w:firstLine="720"/>
        <w:rPr>
          <w:szCs w:val="20"/>
        </w:rPr>
      </w:pPr>
    </w:p>
    <w:p w14:paraId="00F4F236" w14:textId="501AC44A" w:rsidR="00827F1B" w:rsidRDefault="00827F1B" w:rsidP="00A82B9B">
      <w:pPr>
        <w:pStyle w:val="Contenu"/>
        <w:spacing w:line="360" w:lineRule="auto"/>
        <w:ind w:firstLine="720"/>
        <w:rPr>
          <w:szCs w:val="20"/>
        </w:rPr>
      </w:pPr>
    </w:p>
    <w:p w14:paraId="2CB0ABE9" w14:textId="036642EA" w:rsidR="00827F1B" w:rsidRDefault="00827F1B" w:rsidP="00A82B9B">
      <w:pPr>
        <w:pStyle w:val="Contenu"/>
        <w:spacing w:line="360" w:lineRule="auto"/>
        <w:ind w:firstLine="720"/>
        <w:rPr>
          <w:szCs w:val="20"/>
        </w:rPr>
      </w:pPr>
    </w:p>
    <w:p w14:paraId="070028BB" w14:textId="115F7676" w:rsidR="00827F1B" w:rsidRDefault="006C7EA2" w:rsidP="006C7EA2">
      <w:pPr>
        <w:pStyle w:val="Titre5"/>
      </w:pPr>
      <w:r>
        <w:lastRenderedPageBreak/>
        <w:t xml:space="preserve">Mise en place des </w:t>
      </w:r>
      <w:r w:rsidR="00550094">
        <w:t>CGU</w:t>
      </w:r>
      <w:r>
        <w:t>, CPU, pages d’accessibilité</w:t>
      </w:r>
    </w:p>
    <w:p w14:paraId="3A3F33E4" w14:textId="56945D59" w:rsidR="00A82B9B" w:rsidRDefault="00A82B9B" w:rsidP="00A82B9B">
      <w:pPr>
        <w:pStyle w:val="Contenu"/>
        <w:spacing w:line="360" w:lineRule="auto"/>
        <w:ind w:firstLine="720"/>
        <w:rPr>
          <w:szCs w:val="20"/>
        </w:rPr>
      </w:pPr>
      <w:r>
        <w:rPr>
          <w:szCs w:val="20"/>
        </w:rPr>
        <w:t xml:space="preserve">Une autre de mes tâches a été de réaliser les pages CGU, CPU et la page d’accessibilité. Afin d’y parvenir, je devais créer un module coté Front Valideur afin que celle-ci soient configurable facilement. Pour cela, j’ai mis en place un service </w:t>
      </w:r>
      <w:r w:rsidR="006C7EA2">
        <w:rPr>
          <w:szCs w:val="20"/>
        </w:rPr>
        <w:t>dans</w:t>
      </w:r>
      <w:r>
        <w:rPr>
          <w:szCs w:val="20"/>
        </w:rPr>
        <w:t xml:space="preserve">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29920" behindDoc="1" locked="0" layoutInCell="1" allowOverlap="1" wp14:anchorId="366D3B27" wp14:editId="592A8C71">
                <wp:simplePos x="0" y="0"/>
                <wp:positionH relativeFrom="column">
                  <wp:posOffset>800735</wp:posOffset>
                </wp:positionH>
                <wp:positionV relativeFrom="paragraph">
                  <wp:posOffset>6440170</wp:posOffset>
                </wp:positionV>
                <wp:extent cx="4770120" cy="635"/>
                <wp:effectExtent l="0" t="0" r="0" b="0"/>
                <wp:wrapNone/>
                <wp:docPr id="1821950162"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1F0939E1" w:rsidR="00E337FA" w:rsidRPr="002F78EF" w:rsidRDefault="00E337FA" w:rsidP="00E337FA">
                            <w:pPr>
                              <w:pStyle w:val="Lgende"/>
                              <w:rPr>
                                <w:sz w:val="24"/>
                                <w:szCs w:val="20"/>
                              </w:rPr>
                            </w:pPr>
                            <w:r>
                              <w:t xml:space="preserve">CGU </w:t>
                            </w:r>
                            <w:fldSimple w:instr=" SEQ CGU \* ARABIC ">
                              <w:r w:rsidR="004442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29" type="#_x0000_t202" alt="&quot;&quot;" style="position:absolute;left:0;text-align:left;margin-left:63.05pt;margin-top:507.1pt;width:375.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Xc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Hm5vpbE4hSbHrq0+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" stroked="f">
                <v:textbox style="mso-fit-shape-to-text:t" inset="0,0,0,0">
                  <w:txbxContent>
                    <w:p w14:paraId="2ADCAD92" w14:textId="1F0939E1" w:rsidR="00E337FA" w:rsidRPr="002F78EF" w:rsidRDefault="00E337FA" w:rsidP="00E337FA">
                      <w:pPr>
                        <w:pStyle w:val="Lgende"/>
                        <w:rPr>
                          <w:sz w:val="24"/>
                          <w:szCs w:val="20"/>
                        </w:rPr>
                      </w:pPr>
                      <w:r>
                        <w:t xml:space="preserve">CGU </w:t>
                      </w:r>
                      <w:fldSimple w:instr=" SEQ CGU \* ARABIC ">
                        <w:r w:rsidR="00444203">
                          <w:rPr>
                            <w:noProof/>
                          </w:rPr>
                          <w:t>1</w:t>
                        </w:r>
                      </w:fldSimple>
                    </w:p>
                  </w:txbxContent>
                </v:textbox>
              </v:shape>
            </w:pict>
          </mc:Fallback>
        </mc:AlternateContent>
      </w:r>
      <w:r w:rsidRPr="00E337FA">
        <w:rPr>
          <w:noProof/>
          <w:szCs w:val="20"/>
        </w:rPr>
        <w:drawing>
          <wp:anchor distT="0" distB="0" distL="114300" distR="114300" simplePos="0" relativeHeight="251725824" behindDoc="1" locked="0" layoutInCell="1" allowOverlap="1" wp14:anchorId="2691A744" wp14:editId="505AB227">
            <wp:simplePos x="0" y="0"/>
            <wp:positionH relativeFrom="margin">
              <wp:align>center</wp:align>
            </wp:positionH>
            <wp:positionV relativeFrom="paragraph">
              <wp:posOffset>-2540</wp:posOffset>
            </wp:positionV>
            <wp:extent cx="4770533" cy="6386113"/>
            <wp:effectExtent l="0" t="0" r="0" b="0"/>
            <wp:wrapNone/>
            <wp:docPr id="212242381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1968" behindDoc="1" locked="0" layoutInCell="1" allowOverlap="1" wp14:anchorId="3C3010EA" wp14:editId="4271599C">
                <wp:simplePos x="0" y="0"/>
                <wp:positionH relativeFrom="column">
                  <wp:posOffset>545465</wp:posOffset>
                </wp:positionH>
                <wp:positionV relativeFrom="paragraph">
                  <wp:posOffset>3129915</wp:posOffset>
                </wp:positionV>
                <wp:extent cx="5280660" cy="635"/>
                <wp:effectExtent l="0" t="0" r="0" b="0"/>
                <wp:wrapNone/>
                <wp:docPr id="721164772"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1CA62907" w:rsidR="00E337FA" w:rsidRPr="005A19E4" w:rsidRDefault="00E337FA" w:rsidP="00E337FA">
                            <w:pPr>
                              <w:pStyle w:val="Lgende"/>
                              <w:rPr>
                                <w:sz w:val="24"/>
                                <w:szCs w:val="20"/>
                              </w:rPr>
                            </w:pPr>
                            <w:r>
                              <w:t xml:space="preserve">CPU </w:t>
                            </w:r>
                            <w:fldSimple w:instr=" SEQ CPU \* ARABIC ">
                              <w:r w:rsidR="004442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30" type="#_x0000_t202" alt="&quot;&quot;" style="position:absolute;margin-left:42.95pt;margin-top:246.45pt;width:415.8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79GgIAAD8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e10saCQpNji40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Hbm+/RoCAAA/BAAADgAAAAAAAAAAAAAAAAAuAgAAZHJzL2Uyb0RvYy54bWxQSwEC&#10;LQAUAAYACAAAACEAVJHwJ+EAAAAKAQAADwAAAAAAAAAAAAAAAAB0BAAAZHJzL2Rvd25yZXYueG1s&#10;UEsFBgAAAAAEAAQA8wAAAIIFAAAAAA==&#10;" stroked="f">
                <v:textbox style="mso-fit-shape-to-text:t" inset="0,0,0,0">
                  <w:txbxContent>
                    <w:p w14:paraId="589CACB6" w14:textId="1CA62907" w:rsidR="00E337FA" w:rsidRPr="005A19E4" w:rsidRDefault="00E337FA" w:rsidP="00E337FA">
                      <w:pPr>
                        <w:pStyle w:val="Lgende"/>
                        <w:rPr>
                          <w:sz w:val="24"/>
                          <w:szCs w:val="20"/>
                        </w:rPr>
                      </w:pPr>
                      <w:r>
                        <w:t xml:space="preserve">CPU </w:t>
                      </w:r>
                      <w:fldSimple w:instr=" SEQ CPU \* ARABIC ">
                        <w:r w:rsidR="00444203">
                          <w:rPr>
                            <w:noProof/>
                          </w:rPr>
                          <w:t>1</w:t>
                        </w:r>
                      </w:fldSimple>
                    </w:p>
                  </w:txbxContent>
                </v:textbox>
              </v:shape>
            </w:pict>
          </mc:Fallback>
        </mc:AlternateContent>
      </w:r>
      <w:r w:rsidRPr="00E337FA">
        <w:rPr>
          <w:noProof/>
          <w:szCs w:val="20"/>
        </w:rPr>
        <w:drawing>
          <wp:anchor distT="0" distB="0" distL="114300" distR="114300" simplePos="0" relativeHeight="251726848" behindDoc="1" locked="0" layoutInCell="1" allowOverlap="1" wp14:anchorId="6A35084D" wp14:editId="11878E8A">
            <wp:simplePos x="0" y="0"/>
            <wp:positionH relativeFrom="margin">
              <wp:align>center</wp:align>
            </wp:positionH>
            <wp:positionV relativeFrom="paragraph">
              <wp:posOffset>9525</wp:posOffset>
            </wp:positionV>
            <wp:extent cx="5281118" cy="3063505"/>
            <wp:effectExtent l="0" t="0" r="0" b="3810"/>
            <wp:wrapNone/>
            <wp:docPr id="140877739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34016" behindDoc="1" locked="0" layoutInCell="1" allowOverlap="1" wp14:anchorId="4BBDF576" wp14:editId="187407F2">
                <wp:simplePos x="0" y="0"/>
                <wp:positionH relativeFrom="column">
                  <wp:posOffset>573405</wp:posOffset>
                </wp:positionH>
                <wp:positionV relativeFrom="paragraph">
                  <wp:posOffset>5787390</wp:posOffset>
                </wp:positionV>
                <wp:extent cx="5225415" cy="635"/>
                <wp:effectExtent l="0" t="0" r="0" b="0"/>
                <wp:wrapNone/>
                <wp:docPr id="1600898468"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08EB4930" w:rsidR="00E337FA" w:rsidRPr="004452AC" w:rsidRDefault="00E337FA" w:rsidP="00E337FA">
                            <w:pPr>
                              <w:pStyle w:val="Lgende"/>
                              <w:rPr>
                                <w:sz w:val="24"/>
                                <w:szCs w:val="20"/>
                              </w:rPr>
                            </w:pPr>
                            <w:r>
                              <w:t xml:space="preserve">Déclaration d'accessibilité </w:t>
                            </w:r>
                            <w:fldSimple w:instr=" SEQ Déclaration_d'accessibilité \* ARABIC ">
                              <w:r w:rsidR="004442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31" type="#_x0000_t202" alt="&quot;&quot;" style="position:absolute;margin-left:45.15pt;margin-top:455.7pt;width:411.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BiGg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" stroked="f">
                <v:textbox style="mso-fit-shape-to-text:t" inset="0,0,0,0">
                  <w:txbxContent>
                    <w:p w14:paraId="4A7DD246" w14:textId="08EB4930" w:rsidR="00E337FA" w:rsidRPr="004452AC" w:rsidRDefault="00E337FA" w:rsidP="00E337FA">
                      <w:pPr>
                        <w:pStyle w:val="Lgende"/>
                        <w:rPr>
                          <w:sz w:val="24"/>
                          <w:szCs w:val="20"/>
                        </w:rPr>
                      </w:pPr>
                      <w:r>
                        <w:t xml:space="preserve">Déclaration d'accessibilité </w:t>
                      </w:r>
                      <w:fldSimple w:instr=" SEQ Déclaration_d'accessibilité \* ARABIC ">
                        <w:r w:rsidR="00444203">
                          <w:rPr>
                            <w:noProof/>
                          </w:rPr>
                          <w:t>1</w:t>
                        </w:r>
                      </w:fldSimple>
                    </w:p>
                  </w:txbxContent>
                </v:textbox>
              </v:shape>
            </w:pict>
          </mc:Fallback>
        </mc:AlternateContent>
      </w:r>
      <w:r w:rsidRPr="00E337FA">
        <w:rPr>
          <w:noProof/>
          <w:szCs w:val="20"/>
        </w:rPr>
        <w:drawing>
          <wp:anchor distT="0" distB="0" distL="114300" distR="114300" simplePos="0" relativeHeight="251727872" behindDoc="1" locked="0" layoutInCell="1" allowOverlap="1" wp14:anchorId="4A99706C" wp14:editId="36619127">
            <wp:simplePos x="0" y="0"/>
            <wp:positionH relativeFrom="margin">
              <wp:align>center</wp:align>
            </wp:positionH>
            <wp:positionV relativeFrom="paragraph">
              <wp:posOffset>57785</wp:posOffset>
            </wp:positionV>
            <wp:extent cx="5225848" cy="5672667"/>
            <wp:effectExtent l="0" t="0" r="0" b="4445"/>
            <wp:wrapNone/>
            <wp:docPr id="6109858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2E0D8726" w14:textId="5B895EE9" w:rsidR="008F078D" w:rsidRDefault="006C7EA2" w:rsidP="006C7EA2">
      <w:pPr>
        <w:pStyle w:val="Titre5"/>
      </w:pPr>
      <w:r>
        <w:lastRenderedPageBreak/>
        <w:t>La génération des pdf de synthèse</w:t>
      </w:r>
    </w:p>
    <w:p w14:paraId="0202987C" w14:textId="6015AFE4" w:rsidR="006C7EA2" w:rsidRDefault="006C7EA2" w:rsidP="006C7EA2">
      <w:pPr>
        <w:pStyle w:val="Contenu"/>
      </w:pPr>
      <w:r>
        <w:tab/>
        <w:t xml:space="preserve">Ma troisième tâche a été de répliquer et d’adapter le service de génération des pdf de synthèse des formalités pour les associations. La génération des pdf de synthèse consiste à générer un pdf résumé tous les éléments renseignés par l’utilisateur dans le formulaire. </w:t>
      </w:r>
    </w:p>
    <w:p w14:paraId="5B787765" w14:textId="3317B3B1" w:rsidR="006C7EA2" w:rsidRDefault="006C7EA2" w:rsidP="006C7EA2">
      <w:pPr>
        <w:pStyle w:val="Contenu"/>
      </w:pPr>
      <w:r>
        <w:t>Il y a 3 types de formalité pour les associations :</w:t>
      </w:r>
    </w:p>
    <w:p w14:paraId="42D1D567" w14:textId="5D045ECE" w:rsidR="006C7EA2" w:rsidRDefault="006C7EA2" w:rsidP="006C7EA2">
      <w:pPr>
        <w:pStyle w:val="Contenu"/>
        <w:numPr>
          <w:ilvl w:val="0"/>
          <w:numId w:val="2"/>
        </w:numPr>
      </w:pPr>
      <w:r>
        <w:t>Les Personnes morales</w:t>
      </w:r>
    </w:p>
    <w:p w14:paraId="2A1142A0" w14:textId="71F37436" w:rsidR="006C7EA2" w:rsidRDefault="006C7EA2" w:rsidP="006C7EA2">
      <w:pPr>
        <w:pStyle w:val="Contenu"/>
        <w:numPr>
          <w:ilvl w:val="0"/>
          <w:numId w:val="2"/>
        </w:numPr>
      </w:pPr>
      <w:r>
        <w:t>Les personnes physiques</w:t>
      </w:r>
    </w:p>
    <w:p w14:paraId="12E1C07E" w14:textId="2B1D61F9" w:rsidR="006C7EA2" w:rsidRDefault="006C7EA2" w:rsidP="006C7EA2">
      <w:pPr>
        <w:pStyle w:val="Contenu"/>
        <w:numPr>
          <w:ilvl w:val="0"/>
          <w:numId w:val="2"/>
        </w:numPr>
      </w:pPr>
      <w:r>
        <w:t>Les exploitations</w:t>
      </w:r>
    </w:p>
    <w:p w14:paraId="3C7A18D7" w14:textId="77777777" w:rsidR="006C7EA2" w:rsidRDefault="006C7EA2" w:rsidP="006C7EA2">
      <w:pPr>
        <w:pStyle w:val="Contenu"/>
      </w:pPr>
    </w:p>
    <w:p w14:paraId="53CD4BCE" w14:textId="77777777" w:rsidR="00292A62" w:rsidRDefault="006C7EA2" w:rsidP="00292A62">
      <w:pPr>
        <w:pStyle w:val="Contenu"/>
        <w:ind w:firstLine="360"/>
        <w:rPr>
          <w:b/>
        </w:rPr>
      </w:pPr>
      <w:r w:rsidRPr="00292A62">
        <w:rPr>
          <w:b/>
          <w:bCs/>
        </w:rPr>
        <w:t>Une personne morale</w:t>
      </w:r>
      <w:r w:rsidRPr="006C7EA2">
        <w:t>, également connue sous le nom de personne juridique, est une entité qui possède des droits et des obligations distincts de ceux de ses membres individuels.</w:t>
      </w:r>
      <w:r>
        <w:rPr>
          <w:b/>
        </w:rPr>
        <w:t xml:space="preserve"> </w:t>
      </w:r>
      <w:r w:rsidRPr="00A13FC1">
        <w:rPr>
          <w:bCs/>
        </w:rPr>
        <w:t>Elle</w:t>
      </w:r>
      <w:r>
        <w:rPr>
          <w:b/>
        </w:rPr>
        <w:t xml:space="preserve"> </w:t>
      </w:r>
      <w:r w:rsidRPr="006C7EA2">
        <w:t>est créée en vertu des lois et des réglementations en vigueur dans un pays ou une juridiction spécifique. Elle peut avoir sa propre identité juridique, son patrimoine, ses responsabilités et la capacité d'agir en son nom propre. Cela signifie que la personne morale peut conclure des contrats, posséder des biens, intenter des actions en justice, et être tenue responsable de ses actes et de ses dettes.</w:t>
      </w:r>
      <w:r>
        <w:rPr>
          <w:b/>
        </w:rPr>
        <w:t xml:space="preserve"> </w:t>
      </w:r>
    </w:p>
    <w:p w14:paraId="4DB34224" w14:textId="7B2AC778" w:rsidR="006C7EA2" w:rsidRDefault="006C7EA2" w:rsidP="00292A62">
      <w:pPr>
        <w:pStyle w:val="Contenu"/>
        <w:numPr>
          <w:ilvl w:val="0"/>
          <w:numId w:val="2"/>
        </w:numPr>
        <w:rPr>
          <w:b/>
        </w:rPr>
      </w:pPr>
      <w:r w:rsidRPr="00292A62">
        <w:t>Les personnes morales sont souvent créées dans le but de poursuivre des activités commerciales, telles que les entreprises, les sociétés, les organisations à but lucratif ou non lucratif. Elles peuvent également être établies pour des raisons politiques, religieuses, éducatives, culturelles ou d'autres domaines d'intérêt public.</w:t>
      </w:r>
    </w:p>
    <w:p w14:paraId="2CDE3F88" w14:textId="77777777" w:rsidR="00292A62" w:rsidRDefault="00292A62" w:rsidP="00292A62">
      <w:pPr>
        <w:pStyle w:val="Contenu"/>
        <w:rPr>
          <w:bCs/>
        </w:rPr>
      </w:pPr>
    </w:p>
    <w:p w14:paraId="080BDAA7" w14:textId="2EF94BD0" w:rsidR="00292A62" w:rsidRDefault="00292A62" w:rsidP="00292A62">
      <w:pPr>
        <w:pStyle w:val="Contenu"/>
        <w:ind w:firstLine="360"/>
      </w:pPr>
      <w:r w:rsidRPr="00292A62">
        <w:rPr>
          <w:b/>
        </w:rPr>
        <w:t>Une personne physique</w:t>
      </w:r>
      <w:r w:rsidRPr="00292A62">
        <w:t xml:space="preserve"> est un individu en tant qu'entité humaine distincte, avec des droits, des responsabilités et une identité propre. Elle est sujette aux lois et aux règlements, et est reconnue comme un membre actif de la société dans laquelle elle vit.</w:t>
      </w:r>
    </w:p>
    <w:p w14:paraId="34D069DA" w14:textId="0338E91B" w:rsidR="00292A62" w:rsidRDefault="00292A62" w:rsidP="00292A62">
      <w:pPr>
        <w:pStyle w:val="Contenu"/>
        <w:numPr>
          <w:ilvl w:val="0"/>
          <w:numId w:val="2"/>
        </w:numPr>
      </w:pPr>
      <w:r>
        <w:t>Les personnes physiques sont des entrepreneurs.</w:t>
      </w:r>
    </w:p>
    <w:p w14:paraId="45618B21" w14:textId="77777777" w:rsidR="00292A62" w:rsidRDefault="00292A62" w:rsidP="00292A62">
      <w:pPr>
        <w:pStyle w:val="Contenu"/>
        <w:ind w:left="360"/>
      </w:pPr>
    </w:p>
    <w:p w14:paraId="448D949F" w14:textId="7A45426D" w:rsidR="00292A62" w:rsidRDefault="00292A62" w:rsidP="00292A62">
      <w:pPr>
        <w:pStyle w:val="Contenu"/>
        <w:ind w:firstLine="360"/>
      </w:pPr>
      <w:r w:rsidRPr="00292A62">
        <w:rPr>
          <w:b/>
          <w:bCs/>
        </w:rPr>
        <w:t>Une exploitation</w:t>
      </w:r>
      <w:r w:rsidRPr="00292A62">
        <w:t xml:space="preserve"> est une unité productive qui se consacre à la production de biens ou de services dans divers secteurs économiques, tels que l'agriculture, l'industrie, l'extraction de ressources naturelles, le commerce, etc. Elle implique la gestion des ressources et des activités pour atteindre des objectifs de production et de rentabilité.</w:t>
      </w:r>
    </w:p>
    <w:p w14:paraId="4C5B374D" w14:textId="77777777" w:rsidR="00292A62" w:rsidRDefault="00292A62" w:rsidP="00292A62">
      <w:pPr>
        <w:pStyle w:val="Contenu"/>
        <w:ind w:firstLine="360"/>
      </w:pPr>
    </w:p>
    <w:p w14:paraId="176C6DD1" w14:textId="027FF8EB" w:rsidR="00A13FC1" w:rsidRPr="00A13FC1" w:rsidRDefault="00A13FC1" w:rsidP="00A13FC1">
      <w:pPr>
        <w:spacing w:after="200"/>
        <w:ind w:firstLine="720"/>
        <w:rPr>
          <w:b w:val="0"/>
          <w:sz w:val="24"/>
        </w:rPr>
      </w:pPr>
      <w:r w:rsidRPr="00A13FC1">
        <w:rPr>
          <w:b w:val="0"/>
          <w:sz w:val="24"/>
        </w:rPr>
        <w:t>Pour chaque type de formalité, j'ai entrepris de générer un fichier PDF contenant diverses variables spécifiques à chaque formulaire. Afin de réaliser cette tâche, j'ai créé un fichier Twig unique qui rassemblait toutes les catégories de tous les formulaires. J'ai ensuite exporté l'ensemble de la logique dans un service PHP dédié.</w:t>
      </w:r>
    </w:p>
    <w:p w14:paraId="35BD9603" w14:textId="77777777" w:rsidR="00A13FC1" w:rsidRPr="00A13FC1" w:rsidRDefault="00A13FC1" w:rsidP="00A13FC1">
      <w:pPr>
        <w:spacing w:after="200"/>
        <w:ind w:firstLine="720"/>
        <w:rPr>
          <w:b w:val="0"/>
          <w:sz w:val="24"/>
        </w:rPr>
      </w:pPr>
      <w:r w:rsidRPr="00A13FC1">
        <w:rPr>
          <w:b w:val="0"/>
          <w:sz w:val="24"/>
        </w:rPr>
        <w:t>Dans ce service, j'ai mis en place une fonction distincte pour chaque sous-catégorie. Ces fonctions ont été divisées en trois parties distinctes pour chaque type de formalité. Cette approche de découpage en parties distinctes a été bénéfique à plusieurs égards. Tout d'abord, elle a permis d'éviter de créer un fichier Twig excessivement complexe, rendant ainsi le code plus clair et plus compréhensible. De plus, lorsque l'une des fonctions renvoyait un tableau vide, la catégorie correspondante ne s'affichait pas dans le formulaire PDF final.</w:t>
      </w:r>
    </w:p>
    <w:p w14:paraId="4530B593" w14:textId="77777777" w:rsidR="00A13FC1" w:rsidRPr="00A13FC1" w:rsidRDefault="00A13FC1" w:rsidP="00A13FC1">
      <w:pPr>
        <w:spacing w:after="200"/>
        <w:ind w:firstLine="720"/>
        <w:rPr>
          <w:b w:val="0"/>
          <w:sz w:val="24"/>
        </w:rPr>
      </w:pPr>
    </w:p>
    <w:p w14:paraId="7823B4E6" w14:textId="027CFEE1" w:rsidR="00A13FC1" w:rsidRPr="00A13FC1" w:rsidRDefault="00A13FC1" w:rsidP="00A13FC1">
      <w:pPr>
        <w:spacing w:after="200"/>
        <w:ind w:firstLine="720"/>
        <w:rPr>
          <w:b w:val="0"/>
          <w:sz w:val="24"/>
        </w:rPr>
      </w:pPr>
      <w:r w:rsidRPr="00A13FC1">
        <w:rPr>
          <w:b w:val="0"/>
          <w:sz w:val="24"/>
        </w:rPr>
        <w:lastRenderedPageBreak/>
        <w:t>Grâce à cette structure bien organisée, j'ai pu gérer de manière efficiente la génération des PDF en fonction des différentes catégories et des données spécifiques à chaque type de formalité. Cela m'a également permis de maintenir un code modulaire, facilitant ainsi les futures modifications ou ajouts de fonctionnalités.</w:t>
      </w:r>
    </w:p>
    <w:p w14:paraId="2EE4F5FB" w14:textId="77777777" w:rsidR="00784572" w:rsidRDefault="00A13FC1" w:rsidP="00A13FC1">
      <w:pPr>
        <w:spacing w:after="200"/>
        <w:ind w:firstLine="720"/>
        <w:rPr>
          <w:b w:val="0"/>
          <w:sz w:val="24"/>
        </w:rPr>
      </w:pPr>
      <w:r w:rsidRPr="00A13FC1">
        <w:rPr>
          <w:b w:val="0"/>
          <w:sz w:val="24"/>
        </w:rPr>
        <w:t>En résumé, en utilisant un fichier Twig unique et en découpant la logique en fonctions distinctes dans un service PHP, j'ai réussi à générer des fichiers PDF pour chaque type de formalité. Ce découpage en parties spécifiques a amélioré la clarté du code, évité la complexité excessive et permis d'afficher uniquement les catégories pertinentes en fonction des données disponibles.</w:t>
      </w:r>
    </w:p>
    <w:p w14:paraId="1EB55B3C" w14:textId="77777777" w:rsidR="00784572" w:rsidRDefault="00784572">
      <w:pPr>
        <w:spacing w:after="200"/>
        <w:rPr>
          <w:b w:val="0"/>
          <w:sz w:val="24"/>
        </w:rPr>
      </w:pPr>
      <w:r>
        <w:rPr>
          <w:b w:val="0"/>
          <w:sz w:val="24"/>
        </w:rPr>
        <w:br w:type="page"/>
      </w:r>
    </w:p>
    <w:p w14:paraId="381ED4F0" w14:textId="048D1165" w:rsidR="00955726" w:rsidRDefault="00784572" w:rsidP="00955726">
      <w:pPr>
        <w:pStyle w:val="Titre5"/>
      </w:pPr>
      <w:r>
        <w:lastRenderedPageBreak/>
        <w:t>L’implémentation des vid</w:t>
      </w:r>
      <w:r w:rsidR="00E733A3">
        <w:t>é</w:t>
      </w:r>
      <w:r>
        <w:t xml:space="preserve">os </w:t>
      </w:r>
      <w:r w:rsidR="00F72091">
        <w:t>tutoriels</w:t>
      </w:r>
    </w:p>
    <w:p w14:paraId="11DBBA5B" w14:textId="77777777" w:rsidR="00955726" w:rsidRDefault="00955726" w:rsidP="00955726">
      <w:pPr>
        <w:pStyle w:val="Contenu"/>
        <w:ind w:firstLine="720"/>
      </w:pPr>
      <w:r>
        <w:t>Afin d'aider les utilisateurs lors de leur expérience sur le guichet unique, j'ai eu l'opportunité d'implémenter une combinaison de Strapi et PHP Symfony. Strapi a été utilisé spécifiquement pour gérer les vidéos, tandis que PHP Symfony a été employé pour développer les fonctionnalités avancées et la logique métier de la plateforme.</w:t>
      </w:r>
    </w:p>
    <w:p w14:paraId="3588ED41" w14:textId="77777777" w:rsidR="00955726" w:rsidRDefault="00955726" w:rsidP="00955726">
      <w:pPr>
        <w:pStyle w:val="Contenu"/>
      </w:pPr>
    </w:p>
    <w:p w14:paraId="4A33288D" w14:textId="6102B94B" w:rsidR="0020408D" w:rsidRDefault="00955726" w:rsidP="00955726">
      <w:pPr>
        <w:pStyle w:val="Contenu"/>
        <w:ind w:firstLine="720"/>
      </w:pPr>
      <w:r>
        <w:t>Grâce à Strapi, j'ai pu tirer parti de ses fonctionnalités spécialisées pour la gestion des vidéos. J'ai créé un type de contenu dédié aux vidéos dans Strapi, en définissant les champs pertinents tels que le titre, la description, la durée, les tags, etc. En utilisant l'interface d'administration de Strapi, j'ai pu facilement télécharger et organiser les vidéos, ainsi que mettre à jour leurs informations associées.</w:t>
      </w:r>
    </w:p>
    <w:p w14:paraId="44859EE6" w14:textId="77777777" w:rsidR="00A52094" w:rsidRDefault="00A52094" w:rsidP="00955726">
      <w:pPr>
        <w:pStyle w:val="Contenu"/>
        <w:ind w:firstLine="720"/>
      </w:pPr>
    </w:p>
    <w:p w14:paraId="1F284EF2" w14:textId="2BF7B46E" w:rsidR="00955726" w:rsidRDefault="00A52094" w:rsidP="00A52094">
      <w:pPr>
        <w:pStyle w:val="Contenu"/>
        <w:ind w:firstLine="720"/>
      </w:pPr>
      <w:r>
        <w:t>De plus, grâce aux points d'accès générés par Strapi pour nos vidéos, j'ai pu facilement réaliser une requête HTTP pour récupérer les vidéos dans notre application. Du côté Symfony et l'interface utilisateur, il a suffi d'une simple requête GET pour obtenir les données souhaitées. Cela a grandement simplifié le processus d'intégration de nos vidéos tutoriels dans notre application, offrant ainsi une expérience fluide et conviviale pour nos utilisateurs.</w:t>
      </w:r>
    </w:p>
    <w:p w14:paraId="7E78FA2C" w14:textId="4904FDE7" w:rsidR="00A52094" w:rsidRDefault="00A52094" w:rsidP="00A52094">
      <w:pPr>
        <w:pStyle w:val="Contenu"/>
        <w:ind w:firstLine="720"/>
      </w:pPr>
      <w:r>
        <w:rPr>
          <w:noProof/>
        </w:rPr>
        <mc:AlternateContent>
          <mc:Choice Requires="wpg">
            <w:drawing>
              <wp:anchor distT="0" distB="0" distL="114300" distR="114300" simplePos="0" relativeHeight="251748352" behindDoc="0" locked="0" layoutInCell="1" allowOverlap="1" wp14:anchorId="5F8D603B" wp14:editId="4F572081">
                <wp:simplePos x="0" y="0"/>
                <wp:positionH relativeFrom="column">
                  <wp:posOffset>148590</wp:posOffset>
                </wp:positionH>
                <wp:positionV relativeFrom="paragraph">
                  <wp:posOffset>62230</wp:posOffset>
                </wp:positionV>
                <wp:extent cx="5524500" cy="3308350"/>
                <wp:effectExtent l="0" t="0" r="0" b="25400"/>
                <wp:wrapNone/>
                <wp:docPr id="2034697675" name="Group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0" cy="3308350"/>
                          <a:chOff x="0" y="0"/>
                          <a:chExt cx="6371590" cy="3503930"/>
                        </a:xfrm>
                      </wpg:grpSpPr>
                      <wpg:grpSp>
                        <wpg:cNvPr id="2033696502" name="Groupe 3"/>
                        <wpg:cNvGrpSpPr/>
                        <wpg:grpSpPr>
                          <a:xfrm>
                            <a:off x="0" y="0"/>
                            <a:ext cx="6371590" cy="3503930"/>
                            <a:chOff x="0" y="0"/>
                            <a:chExt cx="6371590" cy="3503930"/>
                          </a:xfrm>
                        </wpg:grpSpPr>
                        <wpg:grpSp>
                          <wpg:cNvPr id="328821164" name="Groupe 1"/>
                          <wpg:cNvGrpSpPr/>
                          <wpg:grpSpPr>
                            <a:xfrm>
                              <a:off x="0" y="0"/>
                              <a:ext cx="6371590" cy="3501390"/>
                              <a:chOff x="0" y="0"/>
                              <a:chExt cx="6371590" cy="3501390"/>
                            </a:xfrm>
                          </wpg:grpSpPr>
                          <pic:pic xmlns:pic="http://schemas.openxmlformats.org/drawingml/2006/picture">
                            <pic:nvPicPr>
                              <pic:cNvPr id="120886411" name="Image 1" descr="Une image contenant texte, capture d’écran, Police&#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71590" cy="3196590"/>
                              </a:xfrm>
                              <a:prstGeom prst="rect">
                                <a:avLst/>
                              </a:prstGeom>
                            </pic:spPr>
                          </pic:pic>
                          <wps:wsp>
                            <wps:cNvPr id="158249973" name="Connecteur droit avec flèche 1"/>
                            <wps:cNvCnPr/>
                            <wps:spPr>
                              <a:xfrm flipV="1">
                                <a:off x="876300" y="971550"/>
                                <a:ext cx="1752600" cy="2529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713043" name="Connecteur droit avec flèche 1"/>
                            <wps:cNvCnPr/>
                            <wps:spPr>
                              <a:xfrm flipV="1">
                                <a:off x="920750" y="952500"/>
                                <a:ext cx="4991100" cy="251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87934172" name="Ellipse 2"/>
                          <wps:cNvSpPr/>
                          <wps:spPr>
                            <a:xfrm>
                              <a:off x="825500" y="3397250"/>
                              <a:ext cx="160020" cy="1066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1785077" name="Connecteur droit avec flèche 1"/>
                        <wps:cNvCnPr/>
                        <wps:spPr>
                          <a:xfrm flipV="1">
                            <a:off x="889000" y="2755900"/>
                            <a:ext cx="183642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32824C" id="Groupe 4" o:spid="_x0000_s1026" alt="&quot;&quot;" style="position:absolute;margin-left:11.7pt;margin-top:4.9pt;width:435pt;height:260.5pt;z-index:251748352;mso-width-relative:margin;mso-height-relative:margin" coordsize="63715,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">
                <v:group id="Groupe 3" o:spid="_x0000_s1027" style="position:absolute;width:63715;height:35039" coordsize="63715,3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">
                  <v:group id="Groupe 1" o:spid="_x0000_s1028" style="position:absolute;width:63715;height:35013" coordsize="63715,3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alt="Une image contenant texte, capture d’écran, Police&#10;&#10;Description générée automatiquement" style="position:absolute;width:63715;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">
                      <v:imagedata r:id="rId35" o:title="Une image contenant texte, capture d’écran, Police&#10;&#10;Description générée automatiquement"/>
                    </v:shape>
                    <v:shapetype id="_x0000_t32" coordsize="21600,21600" o:spt="32" o:oned="t" path="m,l21600,21600e" filled="f">
                      <v:path arrowok="t" fillok="f" o:connecttype="none"/>
                      <o:lock v:ext="edit" shapetype="t"/>
                    </v:shapetype>
                    <v:shape id="Connecteur droit avec flèche 1" o:spid="_x0000_s1030" type="#_x0000_t32" style="position:absolute;left:8763;top:9715;width:17526;height:25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" strokecolor="#024f75 [3204]" strokeweight="1pt">
                      <v:stroke endarrow="block"/>
                    </v:shape>
                    <v:shape id="Connecteur droit avec flèche 1" o:spid="_x0000_s1031" type="#_x0000_t32" style="position:absolute;left:9207;top:9525;width:49911;height:25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" strokecolor="#024f75 [3204]" strokeweight="1pt">
                      <v:stroke endarrow="block"/>
                    </v:shape>
                  </v:group>
                  <v:oval id="Ellipse 2" o:spid="_x0000_s1032" style="position:absolute;left:8255;top:33972;width:1600;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" fillcolor="#024f75 [3204]" strokecolor="#000b11 [484]" strokeweight="2pt"/>
                </v:group>
                <v:shape id="Connecteur droit avec flèche 1" o:spid="_x0000_s1033" type="#_x0000_t32" style="position:absolute;left:8890;top:27559;width:18364;height:7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" strokecolor="#024f75 [3204]" strokeweight="1pt">
                  <v:stroke endarrow="block"/>
                </v:shape>
              </v:group>
            </w:pict>
          </mc:Fallback>
        </mc:AlternateContent>
      </w:r>
    </w:p>
    <w:p w14:paraId="6665A151" w14:textId="44168022" w:rsidR="00955726" w:rsidRDefault="00955726" w:rsidP="0020408D">
      <w:pPr>
        <w:pStyle w:val="Contenu"/>
      </w:pPr>
    </w:p>
    <w:p w14:paraId="39B6E275" w14:textId="2956FB11" w:rsidR="00955726" w:rsidRDefault="00955726" w:rsidP="0020408D">
      <w:pPr>
        <w:pStyle w:val="Contenu"/>
      </w:pPr>
    </w:p>
    <w:p w14:paraId="7CB17D80" w14:textId="77777777" w:rsidR="00955726" w:rsidRDefault="00955726" w:rsidP="0020408D">
      <w:pPr>
        <w:pStyle w:val="Contenu"/>
      </w:pPr>
      <w:r w:rsidRPr="00955726">
        <w:t xml:space="preserve"> </w:t>
      </w:r>
    </w:p>
    <w:p w14:paraId="6D9065E5" w14:textId="77777777" w:rsidR="00955726" w:rsidRDefault="00955726" w:rsidP="0020408D">
      <w:pPr>
        <w:pStyle w:val="Contenu"/>
      </w:pPr>
    </w:p>
    <w:p w14:paraId="7B5CE45E" w14:textId="0BE2585C" w:rsidR="00955726" w:rsidRDefault="00955726" w:rsidP="0020408D">
      <w:pPr>
        <w:pStyle w:val="Contenu"/>
      </w:pPr>
    </w:p>
    <w:p w14:paraId="02A1113E" w14:textId="392BA7D7" w:rsidR="00955726" w:rsidRDefault="00955726" w:rsidP="0020408D">
      <w:pPr>
        <w:pStyle w:val="Contenu"/>
      </w:pPr>
    </w:p>
    <w:p w14:paraId="5C0CAFD7" w14:textId="4F2E30DE" w:rsidR="00955726" w:rsidRDefault="00955726" w:rsidP="0020408D">
      <w:pPr>
        <w:pStyle w:val="Contenu"/>
      </w:pPr>
    </w:p>
    <w:p w14:paraId="61FC0A07" w14:textId="77777777" w:rsidR="00955726" w:rsidRDefault="00955726" w:rsidP="0020408D">
      <w:pPr>
        <w:pStyle w:val="Contenu"/>
      </w:pPr>
    </w:p>
    <w:p w14:paraId="7C0FB58A" w14:textId="77777777" w:rsidR="00955726" w:rsidRDefault="00955726" w:rsidP="0020408D">
      <w:pPr>
        <w:pStyle w:val="Contenu"/>
      </w:pPr>
    </w:p>
    <w:p w14:paraId="023CC6B3" w14:textId="77777777" w:rsidR="00955726" w:rsidRDefault="00955726" w:rsidP="0020408D">
      <w:pPr>
        <w:pStyle w:val="Contenu"/>
      </w:pPr>
    </w:p>
    <w:p w14:paraId="30D23B33" w14:textId="77777777" w:rsidR="00955726" w:rsidRDefault="00955726" w:rsidP="0020408D">
      <w:pPr>
        <w:pStyle w:val="Contenu"/>
      </w:pPr>
    </w:p>
    <w:p w14:paraId="07CF6FA4" w14:textId="389186EA" w:rsidR="00955726" w:rsidRDefault="00955726" w:rsidP="0020408D">
      <w:pPr>
        <w:pStyle w:val="Contenu"/>
      </w:pPr>
    </w:p>
    <w:p w14:paraId="173CE50A" w14:textId="7C65BE78" w:rsidR="00955726" w:rsidRDefault="00955726" w:rsidP="0020408D">
      <w:pPr>
        <w:pStyle w:val="Contenu"/>
      </w:pPr>
    </w:p>
    <w:p w14:paraId="18E320E6" w14:textId="0F8D4087" w:rsidR="00955726" w:rsidRDefault="00955726" w:rsidP="0020408D">
      <w:pPr>
        <w:pStyle w:val="Contenu"/>
      </w:pPr>
    </w:p>
    <w:p w14:paraId="53696A69" w14:textId="58759149" w:rsidR="00156DA4" w:rsidRDefault="00955726" w:rsidP="0020408D">
      <w:pPr>
        <w:pStyle w:val="Contenu"/>
      </w:pPr>
      <w:r>
        <w:t xml:space="preserve">Chaque logo </w:t>
      </w:r>
      <w:r w:rsidR="00166C9A">
        <w:t xml:space="preserve">         représentant une vidéo tutoriel qui peut guider l’utilisateur. En réalisant cette implémentation au sein du guichet unique, cela permet de réduire le nombre </w:t>
      </w:r>
      <w:r w:rsidR="00156DA4">
        <w:t>d’incompréhension.</w:t>
      </w:r>
    </w:p>
    <w:p w14:paraId="1BEF36BE" w14:textId="77777777" w:rsidR="00156DA4" w:rsidRDefault="00156DA4" w:rsidP="0020408D">
      <w:pPr>
        <w:pStyle w:val="Contenu"/>
      </w:pPr>
    </w:p>
    <w:p w14:paraId="7049D211" w14:textId="4BAC0BC3" w:rsidR="00955726" w:rsidRPr="00955726" w:rsidRDefault="00156DA4" w:rsidP="00A52094">
      <w:pPr>
        <w:pStyle w:val="Contenu"/>
      </w:pPr>
      <w:r>
        <w:tab/>
      </w:r>
      <w:r w:rsidR="00A52094">
        <w:t>Enfin, un autre grand avantage de l'utilisation de Strapi est que le client a la possibilité de mettre à jour facilement ses vidéos depuis l'interface d'administration. La convivialité de l'interface de Strapi permet au client d'accéder à la liste des vidéos existantes et de les modifier en quelques clics. Ainsi, s'il souhaite apporter des modifications aux vidéos, comme mettre à jour les titres, les descriptions ou même remplacer les vidéos par de nouvelles versions, il peut le faire rapidement et facilement grâce à cet outil. Cette fonctionnalité offre au client un contrôle total sur le contenu de ses vidéos et lui permet de maintenir son contenu à jour sans dépendre d'une assistance technique externe.</w:t>
      </w:r>
      <w:r w:rsidR="006C7EA2">
        <w:br w:type="page"/>
      </w:r>
    </w:p>
    <w:p w14:paraId="31AC73BD" w14:textId="0903E0DE" w:rsidR="00302EE4" w:rsidRDefault="00302EE4" w:rsidP="00BA76FD">
      <w:pPr>
        <w:pStyle w:val="Titre1"/>
        <w:spacing w:line="360" w:lineRule="auto"/>
      </w:pPr>
      <w:bookmarkStart w:id="20" w:name="_Toc141004515"/>
      <w:r>
        <w:lastRenderedPageBreak/>
        <w:t>Conclusion</w:t>
      </w:r>
      <w:bookmarkEnd w:id="20"/>
    </w:p>
    <w:p w14:paraId="330171A6" w14:textId="361F48CD" w:rsidR="00302EE4" w:rsidRDefault="008F6AF4" w:rsidP="00BA76FD">
      <w:pPr>
        <w:pStyle w:val="Titre2"/>
        <w:spacing w:line="360" w:lineRule="auto"/>
      </w:pPr>
      <w:bookmarkStart w:id="21" w:name="_Toc141004516"/>
      <w:r>
        <w:t>Compétence apprises</w:t>
      </w:r>
      <w:bookmarkEnd w:id="21"/>
    </w:p>
    <w:p w14:paraId="5E6EE94B" w14:textId="1D53E44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r w:rsidR="00CF2DC2" w:rsidRPr="008B09D8">
        <w:rPr>
          <w:b w:val="0"/>
          <w:sz w:val="24"/>
          <w:szCs w:val="20"/>
        </w:rPr>
        <w:t>postGr</w:t>
      </w:r>
      <w:r w:rsidR="00CF2DC2">
        <w:rPr>
          <w:b w:val="0"/>
          <w:sz w:val="24"/>
          <w:szCs w:val="20"/>
        </w:rPr>
        <w:t>ey…</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3F4C5D56" w14:textId="77777777" w:rsidR="004834DC" w:rsidRDefault="004834DC" w:rsidP="004834DC">
      <w:pPr>
        <w:spacing w:line="360" w:lineRule="auto"/>
        <w:rPr>
          <w:b w:val="0"/>
          <w:sz w:val="24"/>
          <w:szCs w:val="20"/>
        </w:rPr>
      </w:pPr>
    </w:p>
    <w:p w14:paraId="38EB451F" w14:textId="77777777" w:rsidR="008B6B96" w:rsidRDefault="008B6B96">
      <w:pPr>
        <w:spacing w:after="200"/>
        <w:rPr>
          <w:rFonts w:eastAsiaTheme="majorEastAsia" w:cstheme="majorBidi"/>
          <w:b w:val="0"/>
          <w:sz w:val="36"/>
          <w:szCs w:val="26"/>
          <w:u w:val="single"/>
        </w:rPr>
      </w:pPr>
      <w:r>
        <w:br w:type="page"/>
      </w:r>
    </w:p>
    <w:p w14:paraId="49C7723B" w14:textId="14F93ECF" w:rsidR="004834DC" w:rsidRDefault="004834DC" w:rsidP="004834DC">
      <w:pPr>
        <w:pStyle w:val="Titre2"/>
      </w:pPr>
      <w:bookmarkStart w:id="22" w:name="_Toc141004517"/>
      <w:r>
        <w:lastRenderedPageBreak/>
        <w:t>Difficulté rencontrée</w:t>
      </w:r>
      <w:bookmarkEnd w:id="22"/>
    </w:p>
    <w:p w14:paraId="03762BE9" w14:textId="77777777" w:rsidR="004834DC" w:rsidRPr="004834DC" w:rsidRDefault="004834DC" w:rsidP="004834DC">
      <w:pPr>
        <w:pStyle w:val="Contenu"/>
        <w:spacing w:line="360" w:lineRule="auto"/>
        <w:ind w:firstLine="720"/>
        <w:rPr>
          <w:szCs w:val="20"/>
        </w:rPr>
      </w:pPr>
      <w:r w:rsidRPr="004834DC">
        <w:rPr>
          <w:szCs w:val="20"/>
        </w:rPr>
        <w:t>Au cours de mon année en tant qu'alternant, j'ai été confronté à diverses difficultés qui ont mis à l'épreuve mes compétences en tant qu'étudiant en alternance. L'une des premières difficultés que j'ai rencontrées a été la prise en main du projet auquel j'étais assigné. En étant nouveau dans l'entreprise, il a fallu du temps pour comprendre la structure du projet, les technologies utilisées et les objectifs à atteindre. Apprendre à naviguer efficacement dans le code existant et à l'analyser pour proposer des améliorations a été un défi en soi.</w:t>
      </w:r>
    </w:p>
    <w:p w14:paraId="677F4164" w14:textId="77777777" w:rsidR="004834DC" w:rsidRPr="004834DC" w:rsidRDefault="004834DC" w:rsidP="004834DC">
      <w:pPr>
        <w:pStyle w:val="Contenu"/>
        <w:spacing w:line="360" w:lineRule="auto"/>
        <w:ind w:firstLine="720"/>
        <w:rPr>
          <w:szCs w:val="20"/>
        </w:rPr>
      </w:pPr>
      <w:r w:rsidRPr="004834DC">
        <w:rPr>
          <w:szCs w:val="20"/>
        </w:rPr>
        <w:t>Une autre difficulté majeure a été d'apprendre à chercher des solutions et des réponses de manière autonome. Face à des problèmes techniques ou des blocages, il était essentiel de développer mes compétences en recherche pour trouver des solutions pertinentes. La capacité à poser des questions claires et précises aux membres plus expérimentés de l'équipe a également été un aspect important de cette recherche.</w:t>
      </w:r>
    </w:p>
    <w:p w14:paraId="17FC7891" w14:textId="77777777" w:rsidR="004834DC" w:rsidRPr="004834DC" w:rsidRDefault="004834DC" w:rsidP="004834DC">
      <w:pPr>
        <w:pStyle w:val="Contenu"/>
        <w:spacing w:line="360" w:lineRule="auto"/>
        <w:ind w:firstLine="720"/>
        <w:rPr>
          <w:szCs w:val="20"/>
        </w:rPr>
      </w:pPr>
      <w:r w:rsidRPr="004834DC">
        <w:rPr>
          <w:szCs w:val="20"/>
        </w:rPr>
        <w:t>Rédiger du code respectant l'architecture du projet a été un défi supplémentaire. Comprendre les normes de codage, les bonnes pratiques et les conventions spécifiques à l'entreprise a demandé une adaptation rapide. La nécessité de produire un code maintenable et évolutif a été primordiale, ce qui a exigé une attention particulière à la qualité de mon travail.</w:t>
      </w:r>
    </w:p>
    <w:p w14:paraId="4BAA00FB" w14:textId="77777777" w:rsidR="004834DC" w:rsidRPr="004834DC" w:rsidRDefault="004834DC" w:rsidP="004834DC">
      <w:pPr>
        <w:pStyle w:val="Contenu"/>
        <w:spacing w:line="360" w:lineRule="auto"/>
        <w:ind w:firstLine="720"/>
        <w:rPr>
          <w:szCs w:val="20"/>
        </w:rPr>
      </w:pPr>
      <w:r w:rsidRPr="004834DC">
        <w:rPr>
          <w:szCs w:val="20"/>
        </w:rPr>
        <w:t>Enfin, la communication au sein de l'équipe a été cruciale. Collaborer avec des collègues aux horizons variés et s'assurer que tous les membres de l'équipe sont sur la même longueur d'onde a demandé de développer mes compétences en communication. Des réunions régulières, des échanges d'idées et des mises à jour fréquentes ont été nécessaires pour maintenir une cohésion et un progrès efficace du projet.</w:t>
      </w:r>
    </w:p>
    <w:p w14:paraId="53F480C3" w14:textId="5F57961D" w:rsidR="004834DC" w:rsidRDefault="004834DC" w:rsidP="004834DC">
      <w:pPr>
        <w:pStyle w:val="Contenu"/>
        <w:spacing w:line="360" w:lineRule="auto"/>
        <w:ind w:firstLine="720"/>
        <w:rPr>
          <w:szCs w:val="20"/>
        </w:rPr>
      </w:pPr>
      <w:r w:rsidRPr="004834DC">
        <w:rPr>
          <w:szCs w:val="20"/>
        </w:rPr>
        <w:t xml:space="preserve">Ces difficultés ont été autant de défis enrichissants qui m'ont permis de grandir en tant qu'alternant et de développer des compétences essentielles pour ma carrière future. En gardant une attitude proactive, en sollicitant l'aide de mes collègues et en étant ouvert à l'apprentissage continu, j'ai pu surmonter ces obstacles avec succès et contribuer </w:t>
      </w:r>
      <w:r>
        <w:rPr>
          <w:szCs w:val="20"/>
        </w:rPr>
        <w:t>activement au développement du projet « Guichet Unique » et du « Guichet des associations ».</w:t>
      </w:r>
    </w:p>
    <w:p w14:paraId="2140B0B2" w14:textId="77777777" w:rsidR="004834DC" w:rsidRPr="008B09D8" w:rsidRDefault="004834DC" w:rsidP="00BA76FD">
      <w:pPr>
        <w:spacing w:line="360" w:lineRule="auto"/>
        <w:ind w:firstLine="720"/>
        <w:rPr>
          <w:b w:val="0"/>
          <w:sz w:val="24"/>
          <w:szCs w:val="20"/>
        </w:rPr>
      </w:pP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3" w:name="_Toc141004518"/>
      <w:r>
        <w:lastRenderedPageBreak/>
        <w:t>Ma vision</w:t>
      </w:r>
      <w:bookmarkEnd w:id="23"/>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4" w:name="_Toc141004519"/>
      <w:r>
        <w:lastRenderedPageBreak/>
        <w:t>Comment j’</w:t>
      </w:r>
      <w:r w:rsidR="009B2935">
        <w:t>envisage</w:t>
      </w:r>
      <w:r>
        <w:t xml:space="preserve"> l’avenir</w:t>
      </w:r>
      <w:bookmarkEnd w:id="24"/>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5" w:name="_Toc141004520"/>
      <w:r w:rsidRPr="009B2935">
        <w:lastRenderedPageBreak/>
        <w:t>Un parcours enrichissant grâce à ISITECH : mon expérience professionnelle et personnelle</w:t>
      </w:r>
      <w:bookmarkEnd w:id="25"/>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6" w:name="_Toc141004521"/>
      <w:r>
        <w:lastRenderedPageBreak/>
        <w:t>Lexique Technique</w:t>
      </w:r>
      <w:bookmarkEnd w:id="26"/>
    </w:p>
    <w:p w14:paraId="69CE87BC" w14:textId="77777777" w:rsidR="00EE3BD5" w:rsidRDefault="00EE3BD5" w:rsidP="00F6661F">
      <w:pPr>
        <w:pStyle w:val="Contenu"/>
        <w:rPr>
          <w:b/>
          <w:bCs/>
        </w:rPr>
      </w:pPr>
    </w:p>
    <w:p w14:paraId="2A5E17AB" w14:textId="3A472237" w:rsidR="007242F2" w:rsidRDefault="00F6661F" w:rsidP="00F6661F">
      <w:pPr>
        <w:pStyle w:val="Contenu"/>
      </w:pPr>
      <w:r w:rsidRPr="009E51BC">
        <w:rPr>
          <w:b/>
          <w:bCs/>
        </w:rPr>
        <w:t>Sprint</w:t>
      </w:r>
      <w:r>
        <w:t> :</w:t>
      </w:r>
      <w:r w:rsidR="009E51BC">
        <w:t xml:space="preserve"> Un sprint en méthodologie agile est une </w:t>
      </w:r>
      <w:r w:rsidR="00CF2DC2">
        <w:t>période</w:t>
      </w:r>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7" w:name="_Toc141004522"/>
      <w:r>
        <w:lastRenderedPageBreak/>
        <w:t>W</w:t>
      </w:r>
      <w:r w:rsidRPr="00BA2415">
        <w:t>ebographie</w:t>
      </w:r>
      <w:bookmarkEnd w:id="27"/>
    </w:p>
    <w:p w14:paraId="18F3460B" w14:textId="3DF97EE6" w:rsidR="00BA2415" w:rsidRDefault="00BA2415" w:rsidP="00BA2415">
      <w:pPr>
        <w:pStyle w:val="Titre2"/>
      </w:pPr>
      <w:bookmarkStart w:id="28" w:name="_Toc141004523"/>
      <w:r>
        <w:t>Microsoft Learn</w:t>
      </w:r>
      <w:bookmarkEnd w:id="28"/>
    </w:p>
    <w:p w14:paraId="22E9F1AF" w14:textId="4AA18DEE" w:rsidR="00BA2415" w:rsidRDefault="00BA2415" w:rsidP="00BA2415">
      <w:r>
        <w:t xml:space="preserve">Lien : </w:t>
      </w:r>
      <w:hyperlink r:id="rId36"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0464" behindDoc="1" locked="0" layoutInCell="1" allowOverlap="1" wp14:anchorId="6D6BDB12" wp14:editId="5C86DD03">
            <wp:simplePos x="0" y="0"/>
            <wp:positionH relativeFrom="margin">
              <wp:align>right</wp:align>
            </wp:positionH>
            <wp:positionV relativeFrom="paragraph">
              <wp:posOffset>12065</wp:posOffset>
            </wp:positionV>
            <wp:extent cx="6371590" cy="1606550"/>
            <wp:effectExtent l="0" t="0" r="0" b="0"/>
            <wp:wrapNone/>
            <wp:docPr id="54" name="Imag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a:extLst>
                        <a:ext uri="{C183D7F6-B498-43B3-948B-1728B52AA6E4}">
                          <adec:decorative xmlns:adec="http://schemas.microsoft.com/office/drawing/2017/decorative" val="1"/>
                        </a:ext>
                      </a:extLst>
                    </pic:cNvPr>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9" w:name="_Toc141004524"/>
      <w:r>
        <w:t>MDN Web Docs</w:t>
      </w:r>
      <w:bookmarkEnd w:id="29"/>
    </w:p>
    <w:p w14:paraId="07D35E3E" w14:textId="4945EDD1" w:rsidR="00BA2415" w:rsidRDefault="00BA2415" w:rsidP="00BA2415">
      <w:r>
        <w:t xml:space="preserve">Lien : </w:t>
      </w:r>
      <w:hyperlink r:id="rId38"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1488" behindDoc="1" locked="0" layoutInCell="1" allowOverlap="1" wp14:anchorId="0789AB3A" wp14:editId="580A4E86">
            <wp:simplePos x="0" y="0"/>
            <wp:positionH relativeFrom="margin">
              <wp:align>right</wp:align>
            </wp:positionH>
            <wp:positionV relativeFrom="paragraph">
              <wp:posOffset>1270</wp:posOffset>
            </wp:positionV>
            <wp:extent cx="6371590" cy="1952625"/>
            <wp:effectExtent l="0" t="0" r="0" b="9525"/>
            <wp:wrapNone/>
            <wp:docPr id="55" name="Imag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a:extLst>
                        <a:ext uri="{C183D7F6-B498-43B3-948B-1728B52AA6E4}">
                          <adec:decorative xmlns:adec="http://schemas.microsoft.com/office/drawing/2017/decorative" val="1"/>
                        </a:ext>
                      </a:extLst>
                    </pic:cNvP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30" w:name="_Toc141004525"/>
      <w:r>
        <w:t>React</w:t>
      </w:r>
      <w:bookmarkEnd w:id="30"/>
    </w:p>
    <w:p w14:paraId="60F4C4C3" w14:textId="69442216" w:rsidR="00BA2415" w:rsidRDefault="00BA2415" w:rsidP="00BA2415">
      <w:r>
        <w:t xml:space="preserve">Lien : </w:t>
      </w:r>
      <w:hyperlink r:id="rId40"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2512" behindDoc="1" locked="0" layoutInCell="1" allowOverlap="1" wp14:anchorId="0A4DA306" wp14:editId="1E733DDA">
            <wp:simplePos x="0" y="0"/>
            <wp:positionH relativeFrom="margin">
              <wp:align>right</wp:align>
            </wp:positionH>
            <wp:positionV relativeFrom="paragraph">
              <wp:posOffset>17145</wp:posOffset>
            </wp:positionV>
            <wp:extent cx="6371590" cy="2184400"/>
            <wp:effectExtent l="0" t="0" r="0" b="6350"/>
            <wp:wrapNone/>
            <wp:docPr id="56" name="Imag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a:extLst>
                        <a:ext uri="{C183D7F6-B498-43B3-948B-1728B52AA6E4}">
                          <adec:decorative xmlns:adec="http://schemas.microsoft.com/office/drawing/2017/decorative" val="1"/>
                        </a:ext>
                      </a:extLst>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31" w:name="_Toc141004526"/>
      <w:r>
        <w:lastRenderedPageBreak/>
        <w:t>Symfony PHP</w:t>
      </w:r>
      <w:bookmarkEnd w:id="31"/>
    </w:p>
    <w:p w14:paraId="76F1C2FC" w14:textId="5A95061F" w:rsidR="00BA7703" w:rsidRDefault="00BA7703" w:rsidP="00BA2415">
      <w:r>
        <w:t xml:space="preserve">Lien : </w:t>
      </w:r>
      <w:hyperlink r:id="rId42"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3536" behindDoc="1" locked="0" layoutInCell="1" allowOverlap="1" wp14:anchorId="3F48D871" wp14:editId="3CD9A85D">
            <wp:simplePos x="0" y="0"/>
            <wp:positionH relativeFrom="margin">
              <wp:align>center</wp:align>
            </wp:positionH>
            <wp:positionV relativeFrom="paragraph">
              <wp:posOffset>39581</wp:posOffset>
            </wp:positionV>
            <wp:extent cx="5094817" cy="2870849"/>
            <wp:effectExtent l="19050" t="19050" r="10795" b="24765"/>
            <wp:wrapNone/>
            <wp:docPr id="57" name="Imag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a:extLst>
                        <a:ext uri="{C183D7F6-B498-43B3-948B-1728B52AA6E4}">
                          <adec:decorative xmlns:adec="http://schemas.microsoft.com/office/drawing/2017/decorative" val="1"/>
                        </a:ext>
                      </a:extLst>
                    </pic:cNvPr>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32" w:name="_Toc141004527"/>
      <w:r>
        <w:t>GitHub</w:t>
      </w:r>
      <w:bookmarkEnd w:id="32"/>
    </w:p>
    <w:p w14:paraId="53F20F5C" w14:textId="59473202" w:rsidR="00BA7703" w:rsidRDefault="00BA7703" w:rsidP="00BA7703">
      <w:r>
        <w:t xml:space="preserve">Lien : </w:t>
      </w:r>
      <w:hyperlink r:id="rId44"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14560" behindDoc="1" locked="0" layoutInCell="1" allowOverlap="1" wp14:anchorId="227BD0CB" wp14:editId="46189F80">
            <wp:simplePos x="0" y="0"/>
            <wp:positionH relativeFrom="margin">
              <wp:align>center</wp:align>
            </wp:positionH>
            <wp:positionV relativeFrom="paragraph">
              <wp:posOffset>78740</wp:posOffset>
            </wp:positionV>
            <wp:extent cx="5054600" cy="2515210"/>
            <wp:effectExtent l="0" t="0" r="0" b="0"/>
            <wp:wrapNone/>
            <wp:docPr id="58" name="Imag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3" w:name="_Toc141004528"/>
      <w:r>
        <w:lastRenderedPageBreak/>
        <w:t>Annexe</w:t>
      </w:r>
      <w:bookmarkEnd w:id="33"/>
    </w:p>
    <w:p w14:paraId="31B4C7FB" w14:textId="7E98DEE1" w:rsidR="0064188D" w:rsidRDefault="002574DE" w:rsidP="0064188D">
      <w:pPr>
        <w:pStyle w:val="Titre2"/>
      </w:pPr>
      <w:bookmarkStart w:id="34" w:name="_Bootcamp"/>
      <w:bookmarkStart w:id="35" w:name="_Toc141004529"/>
      <w:bookmarkEnd w:id="34"/>
      <w:r>
        <w:t>Boot camp</w:t>
      </w:r>
      <w:bookmarkEnd w:id="35"/>
    </w:p>
    <w:p w14:paraId="1FC9DF82" w14:textId="6EF2D054" w:rsidR="0064188D" w:rsidRPr="0064188D" w:rsidRDefault="0064188D" w:rsidP="0064188D">
      <w:pPr>
        <w:pStyle w:val="Titre3"/>
      </w:pPr>
      <w:bookmarkStart w:id="36" w:name="_Plan_de_charge"/>
      <w:bookmarkStart w:id="37" w:name="_Toc141004530"/>
      <w:bookmarkEnd w:id="36"/>
      <w:r>
        <w:t>Plan de charge</w:t>
      </w:r>
      <w:bookmarkEnd w:id="37"/>
    </w:p>
    <w:p w14:paraId="7F5B2C67" w14:textId="77777777" w:rsidR="0064188D" w:rsidRDefault="0064188D" w:rsidP="0064188D">
      <w:pPr>
        <w:keepNext/>
      </w:pPr>
      <w:r w:rsidRPr="0064188D">
        <w:rPr>
          <w:noProof/>
        </w:rPr>
        <w:drawing>
          <wp:inline distT="0" distB="0" distL="0" distR="0" wp14:anchorId="20C083FF" wp14:editId="051CBD53">
            <wp:extent cx="6371590" cy="2460625"/>
            <wp:effectExtent l="19050" t="19050" r="10160" b="15875"/>
            <wp:docPr id="59" name="Imag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a:extLst>
                        <a:ext uri="{C183D7F6-B498-43B3-948B-1728B52AA6E4}">
                          <adec:decorative xmlns:adec="http://schemas.microsoft.com/office/drawing/2017/decorative" val="1"/>
                        </a:ext>
                      </a:extLst>
                    </pic:cNvPr>
                    <pic:cNvPicPr/>
                  </pic:nvPicPr>
                  <pic:blipFill>
                    <a:blip r:embed="rId46"/>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F72091">
      <w:pgSz w:w="11906" w:h="16838" w:code="9"/>
      <w:pgMar w:top="720" w:right="936" w:bottom="720" w:left="936" w:header="0" w:footer="289"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F4738" w14:textId="77777777" w:rsidR="00F04BB1" w:rsidRDefault="00F04BB1">
      <w:r>
        <w:separator/>
      </w:r>
    </w:p>
    <w:p w14:paraId="5D4BF2B4" w14:textId="77777777" w:rsidR="00F04BB1" w:rsidRDefault="00F04BB1"/>
  </w:endnote>
  <w:endnote w:type="continuationSeparator" w:id="0">
    <w:p w14:paraId="43DC5E94" w14:textId="77777777" w:rsidR="00F04BB1" w:rsidRDefault="00F04BB1">
      <w:r>
        <w:continuationSeparator/>
      </w:r>
    </w:p>
    <w:p w14:paraId="782524AF" w14:textId="77777777" w:rsidR="00F04BB1" w:rsidRDefault="00F04B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094736"/>
      <w:docPartObj>
        <w:docPartGallery w:val="Page Numbers (Bottom of Page)"/>
        <w:docPartUnique/>
      </w:docPartObj>
    </w:sdtPr>
    <w:sdtContent>
      <w:p w14:paraId="2DCAE492" w14:textId="3C9F9E66" w:rsidR="00F72091" w:rsidRDefault="00F72091">
        <w:pPr>
          <w:pStyle w:val="Pieddepage"/>
          <w:jc w:val="center"/>
        </w:pPr>
        <w:r>
          <w:fldChar w:fldCharType="begin"/>
        </w:r>
        <w:r>
          <w:instrText>PAGE   \* MERGEFORMAT</w:instrText>
        </w:r>
        <w:r>
          <w:fldChar w:fldCharType="separate"/>
        </w:r>
        <w:r>
          <w:t>2</w:t>
        </w:r>
        <w:r>
          <w:fldChar w:fldCharType="end"/>
        </w:r>
      </w:p>
    </w:sdtContent>
  </w:sdt>
  <w:p w14:paraId="4E04D8A9" w14:textId="77777777" w:rsidR="00DF027C" w:rsidRDefault="00DF027C" w:rsidP="00F72091">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FC931" w14:textId="77777777" w:rsidR="00F04BB1" w:rsidRDefault="00F04BB1">
      <w:r>
        <w:separator/>
      </w:r>
    </w:p>
    <w:p w14:paraId="1B262183" w14:textId="77777777" w:rsidR="00F04BB1" w:rsidRDefault="00F04BB1"/>
  </w:footnote>
  <w:footnote w:type="continuationSeparator" w:id="0">
    <w:p w14:paraId="5BF7E279" w14:textId="77777777" w:rsidR="00F04BB1" w:rsidRDefault="00F04BB1">
      <w:r>
        <w:continuationSeparator/>
      </w:r>
    </w:p>
    <w:p w14:paraId="4FB8139F" w14:textId="77777777" w:rsidR="00F04BB1" w:rsidRDefault="00F04B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01775"/>
    <w:rsid w:val="00006CF6"/>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51CFA"/>
    <w:rsid w:val="00156DA4"/>
    <w:rsid w:val="00162884"/>
    <w:rsid w:val="00166C9A"/>
    <w:rsid w:val="00170ECA"/>
    <w:rsid w:val="001851FB"/>
    <w:rsid w:val="00185B35"/>
    <w:rsid w:val="0019033D"/>
    <w:rsid w:val="001B7161"/>
    <w:rsid w:val="001C55DE"/>
    <w:rsid w:val="001E7115"/>
    <w:rsid w:val="001F2BC8"/>
    <w:rsid w:val="001F5F6B"/>
    <w:rsid w:val="0020408D"/>
    <w:rsid w:val="00206F43"/>
    <w:rsid w:val="00215626"/>
    <w:rsid w:val="00243EBC"/>
    <w:rsid w:val="00246A35"/>
    <w:rsid w:val="002574DE"/>
    <w:rsid w:val="00270C80"/>
    <w:rsid w:val="002710A6"/>
    <w:rsid w:val="00281CEC"/>
    <w:rsid w:val="00284348"/>
    <w:rsid w:val="00292A62"/>
    <w:rsid w:val="002B088B"/>
    <w:rsid w:val="002F51F5"/>
    <w:rsid w:val="002F7DB3"/>
    <w:rsid w:val="00302EE4"/>
    <w:rsid w:val="00305C54"/>
    <w:rsid w:val="00311FD1"/>
    <w:rsid w:val="00312137"/>
    <w:rsid w:val="00325FCF"/>
    <w:rsid w:val="00330359"/>
    <w:rsid w:val="003374F6"/>
    <w:rsid w:val="0033762F"/>
    <w:rsid w:val="003411F3"/>
    <w:rsid w:val="00345695"/>
    <w:rsid w:val="00360494"/>
    <w:rsid w:val="00366C7E"/>
    <w:rsid w:val="0038192E"/>
    <w:rsid w:val="00384EA3"/>
    <w:rsid w:val="00394F76"/>
    <w:rsid w:val="00395E27"/>
    <w:rsid w:val="003A39A1"/>
    <w:rsid w:val="003B1512"/>
    <w:rsid w:val="003C2191"/>
    <w:rsid w:val="003D3863"/>
    <w:rsid w:val="003E4D9D"/>
    <w:rsid w:val="00405FE7"/>
    <w:rsid w:val="004110DE"/>
    <w:rsid w:val="004152FF"/>
    <w:rsid w:val="00417A0C"/>
    <w:rsid w:val="00427208"/>
    <w:rsid w:val="004343BB"/>
    <w:rsid w:val="0044085A"/>
    <w:rsid w:val="00444203"/>
    <w:rsid w:val="004531F4"/>
    <w:rsid w:val="004834DC"/>
    <w:rsid w:val="004B21A5"/>
    <w:rsid w:val="005037F0"/>
    <w:rsid w:val="005169A4"/>
    <w:rsid w:val="00516A86"/>
    <w:rsid w:val="005275F6"/>
    <w:rsid w:val="00532541"/>
    <w:rsid w:val="00533B84"/>
    <w:rsid w:val="005360B8"/>
    <w:rsid w:val="00541E0A"/>
    <w:rsid w:val="005452BA"/>
    <w:rsid w:val="00550094"/>
    <w:rsid w:val="00564509"/>
    <w:rsid w:val="00572102"/>
    <w:rsid w:val="00590592"/>
    <w:rsid w:val="005908BC"/>
    <w:rsid w:val="005C0499"/>
    <w:rsid w:val="005D0427"/>
    <w:rsid w:val="005D09E5"/>
    <w:rsid w:val="005D3108"/>
    <w:rsid w:val="005E2AF0"/>
    <w:rsid w:val="005E7FF9"/>
    <w:rsid w:val="005F1BB0"/>
    <w:rsid w:val="005F5D3D"/>
    <w:rsid w:val="00601D0D"/>
    <w:rsid w:val="006058DD"/>
    <w:rsid w:val="0064188D"/>
    <w:rsid w:val="00656C4D"/>
    <w:rsid w:val="006578D4"/>
    <w:rsid w:val="00696D36"/>
    <w:rsid w:val="006C3519"/>
    <w:rsid w:val="006C7EA2"/>
    <w:rsid w:val="006E5716"/>
    <w:rsid w:val="006F52C8"/>
    <w:rsid w:val="00701707"/>
    <w:rsid w:val="007242F2"/>
    <w:rsid w:val="007302B3"/>
    <w:rsid w:val="00730733"/>
    <w:rsid w:val="00730E3A"/>
    <w:rsid w:val="00736AAF"/>
    <w:rsid w:val="00742C81"/>
    <w:rsid w:val="00762ED6"/>
    <w:rsid w:val="00765B2A"/>
    <w:rsid w:val="00783A34"/>
    <w:rsid w:val="00784572"/>
    <w:rsid w:val="007A7923"/>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B6B96"/>
    <w:rsid w:val="008F078D"/>
    <w:rsid w:val="008F5D3D"/>
    <w:rsid w:val="008F65BD"/>
    <w:rsid w:val="008F6AF4"/>
    <w:rsid w:val="00903C32"/>
    <w:rsid w:val="0091275B"/>
    <w:rsid w:val="009136A3"/>
    <w:rsid w:val="00916B16"/>
    <w:rsid w:val="009173B9"/>
    <w:rsid w:val="00932AAE"/>
    <w:rsid w:val="0093335D"/>
    <w:rsid w:val="0093613E"/>
    <w:rsid w:val="00936532"/>
    <w:rsid w:val="00940BC5"/>
    <w:rsid w:val="00943026"/>
    <w:rsid w:val="00955726"/>
    <w:rsid w:val="00966B81"/>
    <w:rsid w:val="00984EE5"/>
    <w:rsid w:val="009915DD"/>
    <w:rsid w:val="009B2935"/>
    <w:rsid w:val="009B472B"/>
    <w:rsid w:val="009C3DCF"/>
    <w:rsid w:val="009C7720"/>
    <w:rsid w:val="009C7A43"/>
    <w:rsid w:val="009E51BC"/>
    <w:rsid w:val="009F055A"/>
    <w:rsid w:val="00A003E1"/>
    <w:rsid w:val="00A13FC1"/>
    <w:rsid w:val="00A23AFA"/>
    <w:rsid w:val="00A31B3E"/>
    <w:rsid w:val="00A52094"/>
    <w:rsid w:val="00A532F3"/>
    <w:rsid w:val="00A61747"/>
    <w:rsid w:val="00A62DB0"/>
    <w:rsid w:val="00A82B9B"/>
    <w:rsid w:val="00A8489E"/>
    <w:rsid w:val="00AB02A7"/>
    <w:rsid w:val="00AB27BB"/>
    <w:rsid w:val="00AB65A6"/>
    <w:rsid w:val="00AC29F3"/>
    <w:rsid w:val="00AE71B3"/>
    <w:rsid w:val="00AF1706"/>
    <w:rsid w:val="00B231E5"/>
    <w:rsid w:val="00B24603"/>
    <w:rsid w:val="00B745DB"/>
    <w:rsid w:val="00B91EDA"/>
    <w:rsid w:val="00B93982"/>
    <w:rsid w:val="00BA2415"/>
    <w:rsid w:val="00BA76FD"/>
    <w:rsid w:val="00BA7703"/>
    <w:rsid w:val="00BB1487"/>
    <w:rsid w:val="00BC3403"/>
    <w:rsid w:val="00BC347F"/>
    <w:rsid w:val="00BF1592"/>
    <w:rsid w:val="00C02B87"/>
    <w:rsid w:val="00C15E10"/>
    <w:rsid w:val="00C35FEC"/>
    <w:rsid w:val="00C4086D"/>
    <w:rsid w:val="00C44965"/>
    <w:rsid w:val="00C44AA3"/>
    <w:rsid w:val="00C72DF5"/>
    <w:rsid w:val="00C835CF"/>
    <w:rsid w:val="00CA1896"/>
    <w:rsid w:val="00CB5B28"/>
    <w:rsid w:val="00CD51AC"/>
    <w:rsid w:val="00CE13AD"/>
    <w:rsid w:val="00CF2DC2"/>
    <w:rsid w:val="00CF5371"/>
    <w:rsid w:val="00D0323A"/>
    <w:rsid w:val="00D0559F"/>
    <w:rsid w:val="00D077E9"/>
    <w:rsid w:val="00D11D83"/>
    <w:rsid w:val="00D36047"/>
    <w:rsid w:val="00D42CB7"/>
    <w:rsid w:val="00D436C2"/>
    <w:rsid w:val="00D474EB"/>
    <w:rsid w:val="00D53FBA"/>
    <w:rsid w:val="00D5413D"/>
    <w:rsid w:val="00D570A9"/>
    <w:rsid w:val="00D70D02"/>
    <w:rsid w:val="00D7150E"/>
    <w:rsid w:val="00D75911"/>
    <w:rsid w:val="00D76BF6"/>
    <w:rsid w:val="00D770C7"/>
    <w:rsid w:val="00D86945"/>
    <w:rsid w:val="00D90290"/>
    <w:rsid w:val="00DC65EE"/>
    <w:rsid w:val="00DC693A"/>
    <w:rsid w:val="00DD152F"/>
    <w:rsid w:val="00DE213F"/>
    <w:rsid w:val="00DF027C"/>
    <w:rsid w:val="00E00A32"/>
    <w:rsid w:val="00E16849"/>
    <w:rsid w:val="00E22ACD"/>
    <w:rsid w:val="00E26F58"/>
    <w:rsid w:val="00E27110"/>
    <w:rsid w:val="00E337FA"/>
    <w:rsid w:val="00E42093"/>
    <w:rsid w:val="00E620B0"/>
    <w:rsid w:val="00E65C91"/>
    <w:rsid w:val="00E65F3A"/>
    <w:rsid w:val="00E71297"/>
    <w:rsid w:val="00E733A3"/>
    <w:rsid w:val="00E7437B"/>
    <w:rsid w:val="00E81B40"/>
    <w:rsid w:val="00E912A6"/>
    <w:rsid w:val="00EA0482"/>
    <w:rsid w:val="00EA5FF9"/>
    <w:rsid w:val="00EA77D4"/>
    <w:rsid w:val="00EC5A84"/>
    <w:rsid w:val="00ED652C"/>
    <w:rsid w:val="00EE07B0"/>
    <w:rsid w:val="00EE0DAD"/>
    <w:rsid w:val="00EE3BD5"/>
    <w:rsid w:val="00EF555B"/>
    <w:rsid w:val="00F027BB"/>
    <w:rsid w:val="00F04BB1"/>
    <w:rsid w:val="00F063E3"/>
    <w:rsid w:val="00F11A71"/>
    <w:rsid w:val="00F11DCF"/>
    <w:rsid w:val="00F162EA"/>
    <w:rsid w:val="00F47252"/>
    <w:rsid w:val="00F52D27"/>
    <w:rsid w:val="00F57046"/>
    <w:rsid w:val="00F6661F"/>
    <w:rsid w:val="00F6789E"/>
    <w:rsid w:val="00F72091"/>
    <w:rsid w:val="00F83527"/>
    <w:rsid w:val="00F85B4E"/>
    <w:rsid w:val="00FB26E1"/>
    <w:rsid w:val="00FD583F"/>
    <w:rsid w:val="00FD7488"/>
    <w:rsid w:val="00FE1A2A"/>
    <w:rsid w:val="00FE7FFA"/>
    <w:rsid w:val="00FF16B4"/>
    <w:rsid w:val="00FF6E0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4834DC"/>
    <w:pPr>
      <w:keepNext/>
      <w:spacing w:after="240" w:line="240" w:lineRule="auto"/>
      <w:outlineLvl w:val="1"/>
    </w:pPr>
    <w:rPr>
      <w:rFonts w:eastAsiaTheme="majorEastAsia" w:cstheme="majorBidi"/>
      <w:b w:val="0"/>
      <w:sz w:val="36"/>
      <w:szCs w:val="26"/>
      <w:u w:val="single"/>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4834DC"/>
    <w:rPr>
      <w:rFonts w:eastAsiaTheme="majorEastAsia" w:cstheme="majorBidi"/>
      <w:color w:val="082A75" w:themeColor="text2"/>
      <w:sz w:val="36"/>
      <w:szCs w:val="26"/>
      <w:u w:val="single"/>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4834DC"/>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4834DC"/>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 w:type="paragraph" w:styleId="Paragraphedeliste">
    <w:name w:val="List Paragraph"/>
    <w:basedOn w:val="Normal"/>
    <w:uiPriority w:val="34"/>
    <w:unhideWhenUsed/>
    <w:qFormat/>
    <w:rsid w:val="00292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458642567">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github.com/Flunshield/Bootcamp_Steamulo" TargetMode="External"/><Relationship Id="rId34" Type="http://schemas.openxmlformats.org/officeDocument/2006/relationships/image" Target="media/image23.png"/><Relationship Id="rId42" Type="http://schemas.openxmlformats.org/officeDocument/2006/relationships/hyperlink" Target="https://symfony.com/"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fr.reactjs.org/" TargetMode="External"/><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learn.microsoft.com/fr-fr/docs/" TargetMode="External"/><Relationship Id="rId49" Type="http://schemas.openxmlformats.org/officeDocument/2006/relationships/theme" Target="theme/theme1.xml"/><Relationship Id="rId10" Type="http://schemas.openxmlformats.org/officeDocument/2006/relationships/image" Target="media/image2.jfi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github.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eloper.mozilla.org/fr/" TargetMode="External"/><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17489"/>
    <w:rsid w:val="004C4427"/>
    <w:rsid w:val="004C72B8"/>
    <w:rsid w:val="004E5169"/>
    <w:rsid w:val="00596282"/>
    <w:rsid w:val="005A4C15"/>
    <w:rsid w:val="0062160D"/>
    <w:rsid w:val="00664611"/>
    <w:rsid w:val="00672199"/>
    <w:rsid w:val="00673E69"/>
    <w:rsid w:val="006D06D4"/>
    <w:rsid w:val="006E4504"/>
    <w:rsid w:val="00751157"/>
    <w:rsid w:val="00974C86"/>
    <w:rsid w:val="00990CD2"/>
    <w:rsid w:val="009E772D"/>
    <w:rsid w:val="00A1187E"/>
    <w:rsid w:val="00A668FE"/>
    <w:rsid w:val="00B12F60"/>
    <w:rsid w:val="00C02F0D"/>
    <w:rsid w:val="00C63211"/>
    <w:rsid w:val="00CA4190"/>
    <w:rsid w:val="00D727EA"/>
    <w:rsid w:val="00D81055"/>
    <w:rsid w:val="00DF418F"/>
    <w:rsid w:val="00E46131"/>
    <w:rsid w:val="00EA106C"/>
    <w:rsid w:val="00EC214A"/>
    <w:rsid w:val="00FB1EA9"/>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920</TotalTime>
  <Pages>1</Pages>
  <Words>8292</Words>
  <Characters>45606</Characters>
  <Application>Microsoft Office Word</Application>
  <DocSecurity>0</DocSecurity>
  <Lines>380</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92</cp:revision>
  <cp:lastPrinted>2023-07-23T09:34:00Z</cp:lastPrinted>
  <dcterms:created xsi:type="dcterms:W3CDTF">2023-01-15T14:25:00Z</dcterms:created>
  <dcterms:modified xsi:type="dcterms:W3CDTF">2023-07-23T09:35:00Z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